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E16A" w14:textId="49C86236" w:rsidR="00332E14" w:rsidRPr="00A36555" w:rsidRDefault="00BC6A60" w:rsidP="00732F11">
      <w:pPr>
        <w:pStyle w:val="Title"/>
        <w:rPr>
          <w:lang w:val="en-US"/>
        </w:rPr>
      </w:pPr>
      <w:bookmarkStart w:id="0" w:name="_Toc19873908"/>
      <w:r>
        <w:rPr>
          <w:lang w:val="en-US"/>
        </w:rPr>
        <w:t>AMP</w:t>
      </w:r>
      <w:r w:rsidR="00FC5191">
        <w:rPr>
          <w:lang w:val="en-US"/>
        </w:rPr>
        <w:t>(1)</w:t>
      </w:r>
      <w:r w:rsidR="00031A71">
        <w:rPr>
          <w:lang w:val="en-US"/>
        </w:rPr>
        <w:t>-</w:t>
      </w:r>
      <w:r w:rsidR="00FC5191">
        <w:rPr>
          <w:lang w:val="en-US"/>
        </w:rPr>
        <w:t>Lab0</w:t>
      </w:r>
      <w:r w:rsidR="002C676E">
        <w:rPr>
          <w:lang w:val="en-US"/>
        </w:rPr>
        <w:t>4</w:t>
      </w:r>
      <w:r w:rsidR="00E5106D">
        <w:rPr>
          <w:lang w:val="en-US"/>
        </w:rPr>
        <w:t>–</w:t>
      </w:r>
      <w:r w:rsidR="009F6AF3">
        <w:rPr>
          <w:lang w:val="en-US"/>
        </w:rPr>
        <w:t>Functions(</w:t>
      </w:r>
      <w:proofErr w:type="spellStart"/>
      <w:r>
        <w:rPr>
          <w:lang w:val="en-US"/>
        </w:rPr>
        <w:t>trig</w:t>
      </w:r>
      <w:r w:rsidR="00FC5191">
        <w:rPr>
          <w:lang w:val="en-US"/>
        </w:rPr>
        <w:t>+inverse</w:t>
      </w:r>
      <w:proofErr w:type="spellEnd"/>
      <w:r w:rsidR="009F6AF3">
        <w:rPr>
          <w:lang w:val="en-US"/>
        </w:rPr>
        <w:t>)</w:t>
      </w:r>
      <w:bookmarkEnd w:id="0"/>
    </w:p>
    <w:p w14:paraId="76F55B98" w14:textId="4C25AC9D" w:rsidR="00A921FD" w:rsidRPr="00A921FD" w:rsidRDefault="0049687A" w:rsidP="0049687A">
      <w:pPr>
        <w:tabs>
          <w:tab w:val="left" w:pos="5709"/>
        </w:tabs>
        <w:rPr>
          <w:lang w:val="en-US"/>
        </w:rPr>
      </w:pPr>
      <w:r>
        <w:rPr>
          <w:lang w:val="en-US"/>
        </w:rPr>
        <w:tab/>
      </w:r>
    </w:p>
    <w:p w14:paraId="2C77F450" w14:textId="77777777" w:rsidR="00116FC7" w:rsidRDefault="00116FC7" w:rsidP="00116FC7">
      <w:pPr>
        <w:pStyle w:val="Heading1"/>
      </w:pPr>
      <w:bookmarkStart w:id="1" w:name="_Toc19873909"/>
      <w:r>
        <w:t>Content</w:t>
      </w:r>
      <w:bookmarkEnd w:id="1"/>
    </w:p>
    <w:sdt>
      <w:sdtPr>
        <w:rPr>
          <w:rFonts w:ascii="Verdana" w:eastAsia="Times New Roman" w:hAnsi="Verdana" w:cs="Times New Roman"/>
          <w:b/>
          <w:color w:val="595959" w:themeColor="text1" w:themeTint="A6"/>
          <w:sz w:val="28"/>
          <w:szCs w:val="22"/>
          <w:lang w:val="nl-NL" w:eastAsia="nl-BE"/>
        </w:rPr>
        <w:id w:val="-1374461990"/>
        <w:docPartObj>
          <w:docPartGallery w:val="Table of Contents"/>
          <w:docPartUnique/>
        </w:docPartObj>
      </w:sdtPr>
      <w:sdtEndPr>
        <w:rPr>
          <w:bCs/>
          <w:noProof/>
          <w:color w:val="auto"/>
          <w:sz w:val="22"/>
        </w:rPr>
      </w:sdtEndPr>
      <w:sdtContent>
        <w:p w14:paraId="10E46EEB" w14:textId="77777777" w:rsidR="00116FC7" w:rsidRPr="002D691D" w:rsidRDefault="00116FC7" w:rsidP="00116FC7">
          <w:pPr>
            <w:pStyle w:val="TOCHeading"/>
            <w:rPr>
              <w:rFonts w:ascii="Verdana" w:hAnsi="Verdana"/>
              <w:b/>
              <w:color w:val="595959" w:themeColor="text1" w:themeTint="A6"/>
              <w:sz w:val="28"/>
            </w:rPr>
          </w:pPr>
        </w:p>
        <w:p w14:paraId="6887824A" w14:textId="51B41276" w:rsidR="008F1BA3" w:rsidRDefault="00116FC7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3908" w:history="1">
            <w:r w:rsidR="008F1BA3" w:rsidRPr="00166A8B">
              <w:rPr>
                <w:rStyle w:val="Hyperlink"/>
                <w:noProof/>
                <w:lang w:val="en-US"/>
              </w:rPr>
              <w:t>AMP(1)Lab04–Functions(trig+inverse)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_Toc19873908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1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319E48D8" w14:textId="03CAD38A" w:rsidR="008F1BA3" w:rsidRDefault="00051EC6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09" w:history="1">
            <w:r w:rsidR="008F1BA3" w:rsidRPr="00166A8B">
              <w:rPr>
                <w:rStyle w:val="Hyperlink"/>
                <w:noProof/>
              </w:rPr>
              <w:t>1.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Content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_Toc19873909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1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205D58E4" w14:textId="12321D82" w:rsidR="008F1BA3" w:rsidRDefault="00051EC6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10" w:history="1">
            <w:r w:rsidR="008F1BA3" w:rsidRPr="00166A8B">
              <w:rPr>
                <w:rStyle w:val="Hyperlink"/>
                <w:noProof/>
              </w:rPr>
              <w:t>2.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Learning objectives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_Toc19873910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2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3827F52D" w14:textId="289F23DE" w:rsidR="008F1BA3" w:rsidRDefault="00051EC6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11" w:history="1">
            <w:r w:rsidR="008F1BA3" w:rsidRPr="00166A8B">
              <w:rPr>
                <w:rStyle w:val="Hyperlink"/>
                <w:noProof/>
              </w:rPr>
              <w:t>2.1.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Exam objectives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_Toc19873911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2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6FF58AB9" w14:textId="4D4CC590" w:rsidR="008F1BA3" w:rsidRDefault="00051EC6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12" w:history="1">
            <w:r w:rsidR="008F1BA3" w:rsidRPr="00166A8B">
              <w:rPr>
                <w:rStyle w:val="Hyperlink"/>
                <w:noProof/>
              </w:rPr>
              <w:t>2.2.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Supportive objectives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_Toc19873912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2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39D7D112" w14:textId="6D0D87EC" w:rsidR="008F1BA3" w:rsidRDefault="00051EC6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13" w:history="1">
            <w:r w:rsidR="008F1BA3" w:rsidRPr="00166A8B">
              <w:rPr>
                <w:rStyle w:val="Hyperlink"/>
                <w:noProof/>
              </w:rPr>
              <w:t>3.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Exercises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_Toc19873913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3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277C6EBD" w14:textId="7E509723" w:rsidR="008F1BA3" w:rsidRDefault="00051EC6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14" w:history="1">
            <w:r w:rsidR="008F1BA3" w:rsidRPr="00166A8B">
              <w:rPr>
                <w:rStyle w:val="Hyperlink"/>
                <w:noProof/>
              </w:rPr>
              <w:t>3.1.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Basic exercises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_Toc19873914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3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6BB12246" w14:textId="7DA62898" w:rsidR="008F1BA3" w:rsidRDefault="00051EC6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15" w:history="1">
            <w:r w:rsidR="008F1BA3" w:rsidRPr="00166A8B">
              <w:rPr>
                <w:rStyle w:val="Hyperlink"/>
                <w:noProof/>
              </w:rPr>
              <w:t>3.1.1.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From unit circle to the sine wave (Geogebra)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_Toc19873915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3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057CBA90" w14:textId="6E455AC7" w:rsidR="008F1BA3" w:rsidRDefault="00051EC6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16" w:history="1">
            <w:r w:rsidR="008F1BA3" w:rsidRPr="00166A8B">
              <w:rPr>
                <w:rStyle w:val="Hyperlink"/>
                <w:noProof/>
              </w:rPr>
              <w:t>3.1.2.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General sine function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_Toc19873916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3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1D0DE5C7" w14:textId="3F4795EC" w:rsidR="008F1BA3" w:rsidRDefault="00051EC6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17" w:history="1">
            <w:r w:rsidR="008F1BA3" w:rsidRPr="00166A8B">
              <w:rPr>
                <w:rStyle w:val="Hyperlink"/>
                <w:noProof/>
              </w:rPr>
              <w:t>3.2.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Bridging exercises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_Toc19873917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5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3934D75D" w14:textId="546AEF14" w:rsidR="008F1BA3" w:rsidRDefault="00051EC6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18" w:history="1">
            <w:r w:rsidR="008F1BA3" w:rsidRPr="00166A8B">
              <w:rPr>
                <w:rStyle w:val="Hyperlink"/>
                <w:noProof/>
              </w:rPr>
              <w:t>3.2.1.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Find the sine graph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_Toc19873918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5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3B36DCFB" w14:textId="54ED1F6E" w:rsidR="008F1BA3" w:rsidRDefault="00051EC6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19" w:history="1">
            <w:r w:rsidR="008F1BA3" w:rsidRPr="00166A8B">
              <w:rPr>
                <w:rStyle w:val="Hyperlink"/>
                <w:noProof/>
              </w:rPr>
              <w:t>3.2.2.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Hovering Motion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_Toc19873919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5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42C86CFD" w14:textId="2E1A46CD" w:rsidR="008F1BA3" w:rsidRDefault="00051EC6">
          <w:pPr>
            <w:pStyle w:val="TOC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20" w:history="1">
            <w:r w:rsidR="008F1BA3" w:rsidRPr="00166A8B">
              <w:rPr>
                <w:rStyle w:val="Hyperlink"/>
                <w:noProof/>
              </w:rPr>
              <w:t>3.3.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Contextual practice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_Toc19873920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6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1E09FDA7" w14:textId="4313184E" w:rsidR="008F1BA3" w:rsidRDefault="00051EC6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21" w:history="1">
            <w:r w:rsidR="008F1BA3" w:rsidRPr="00166A8B">
              <w:rPr>
                <w:rStyle w:val="Hyperlink"/>
                <w:noProof/>
              </w:rPr>
              <w:t>3.3.1.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Moving Platforms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_Toc19873921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6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0054BE0C" w14:textId="41D38E28" w:rsidR="008F1BA3" w:rsidRDefault="00051EC6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22" w:history="1">
            <w:r w:rsidR="008F1BA3" w:rsidRPr="00166A8B">
              <w:rPr>
                <w:rStyle w:val="Hyperlink"/>
                <w:noProof/>
              </w:rPr>
              <w:t>3.3.2.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Advanced Platformer Puzzle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_Toc19873922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6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4E0B85AF" w14:textId="1066A7FE" w:rsidR="008F1BA3" w:rsidRDefault="00051EC6">
          <w:pPr>
            <w:pStyle w:val="TOC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nl-BE"/>
            </w:rPr>
          </w:pPr>
          <w:hyperlink w:anchor="_Toc19873923" w:history="1">
            <w:r w:rsidR="008F1BA3" w:rsidRPr="00166A8B">
              <w:rPr>
                <w:rStyle w:val="Hyperlink"/>
                <w:noProof/>
              </w:rPr>
              <w:t>3.3.3.</w:t>
            </w:r>
            <w:r w:rsidR="008F1BA3">
              <w:rPr>
                <w:rFonts w:asciiTheme="minorHAnsi" w:eastAsiaTheme="minorEastAsia" w:hAnsiTheme="minorHAnsi" w:cstheme="minorBidi"/>
                <w:noProof/>
                <w:lang w:val="nl-BE"/>
              </w:rPr>
              <w:tab/>
            </w:r>
            <w:r w:rsidR="008F1BA3" w:rsidRPr="00166A8B">
              <w:rPr>
                <w:rStyle w:val="Hyperlink"/>
                <w:noProof/>
              </w:rPr>
              <w:t>Inverse trigonometric functions</w:t>
            </w:r>
            <w:r w:rsidR="008F1BA3">
              <w:rPr>
                <w:noProof/>
                <w:webHidden/>
              </w:rPr>
              <w:tab/>
            </w:r>
            <w:r w:rsidR="008F1BA3">
              <w:rPr>
                <w:noProof/>
                <w:webHidden/>
              </w:rPr>
              <w:fldChar w:fldCharType="begin"/>
            </w:r>
            <w:r w:rsidR="008F1BA3">
              <w:rPr>
                <w:noProof/>
                <w:webHidden/>
              </w:rPr>
              <w:instrText xml:space="preserve"> PAGEREF _Toc19873923 \h </w:instrText>
            </w:r>
            <w:r w:rsidR="008F1BA3">
              <w:rPr>
                <w:noProof/>
                <w:webHidden/>
              </w:rPr>
            </w:r>
            <w:r w:rsidR="008F1BA3">
              <w:rPr>
                <w:noProof/>
                <w:webHidden/>
              </w:rPr>
              <w:fldChar w:fldCharType="separate"/>
            </w:r>
            <w:r w:rsidR="00025A51">
              <w:rPr>
                <w:noProof/>
                <w:webHidden/>
              </w:rPr>
              <w:t>7</w:t>
            </w:r>
            <w:r w:rsidR="008F1BA3">
              <w:rPr>
                <w:noProof/>
                <w:webHidden/>
              </w:rPr>
              <w:fldChar w:fldCharType="end"/>
            </w:r>
          </w:hyperlink>
        </w:p>
        <w:p w14:paraId="694A5348" w14:textId="018DE72B" w:rsidR="00116FC7" w:rsidRDefault="00116FC7" w:rsidP="00116FC7">
          <w:r>
            <w:rPr>
              <w:b/>
              <w:bCs/>
              <w:noProof/>
            </w:rPr>
            <w:fldChar w:fldCharType="end"/>
          </w:r>
        </w:p>
      </w:sdtContent>
    </w:sdt>
    <w:p w14:paraId="6369E61E" w14:textId="77777777" w:rsidR="00116FC7" w:rsidRDefault="00116FC7" w:rsidP="00116FC7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70ADFB7D" w14:textId="77777777" w:rsidR="00116FC7" w:rsidRPr="002D691D" w:rsidRDefault="00116FC7" w:rsidP="00116FC7">
      <w:pPr>
        <w:rPr>
          <w:lang w:val="en-US"/>
        </w:rPr>
      </w:pPr>
    </w:p>
    <w:p w14:paraId="5D95EE82" w14:textId="77777777" w:rsidR="00116FC7" w:rsidRPr="00D2440B" w:rsidRDefault="00116FC7" w:rsidP="00116FC7">
      <w:pPr>
        <w:pStyle w:val="Heading1"/>
      </w:pPr>
      <w:bookmarkStart w:id="2" w:name="_Toc19873910"/>
      <w:r>
        <w:t>Learning objectives</w:t>
      </w:r>
      <w:bookmarkEnd w:id="2"/>
    </w:p>
    <w:p w14:paraId="5BEBD40E" w14:textId="77777777" w:rsidR="00116FC7" w:rsidRDefault="00116FC7" w:rsidP="00116FC7">
      <w:pPr>
        <w:pStyle w:val="Heading2"/>
      </w:pPr>
      <w:bookmarkStart w:id="3" w:name="_Toc19873911"/>
      <w:bookmarkStart w:id="4" w:name="_Toc403840145"/>
      <w:bookmarkStart w:id="5" w:name="_Toc403895781"/>
      <w:r>
        <w:t>Exam objectives</w:t>
      </w:r>
      <w:bookmarkEnd w:id="3"/>
    </w:p>
    <w:p w14:paraId="01330D55" w14:textId="77777777" w:rsidR="00116FC7" w:rsidRPr="00E626D7" w:rsidRDefault="00116FC7" w:rsidP="00116FC7">
      <w:pPr>
        <w:rPr>
          <w:lang w:val="en-US"/>
        </w:rPr>
      </w:pPr>
      <w:r w:rsidRPr="26375EDF">
        <w:rPr>
          <w:lang w:val="en-US"/>
        </w:rPr>
        <w:t xml:space="preserve">By the end of this </w:t>
      </w:r>
      <w:proofErr w:type="gramStart"/>
      <w:r w:rsidRPr="26375EDF">
        <w:rPr>
          <w:lang w:val="en-US"/>
        </w:rPr>
        <w:t>lab</w:t>
      </w:r>
      <w:proofErr w:type="gramEnd"/>
      <w:r w:rsidRPr="26375EDF">
        <w:rPr>
          <w:lang w:val="en-US"/>
        </w:rPr>
        <w:t xml:space="preserve"> you should be able to (pen and paper):</w:t>
      </w:r>
    </w:p>
    <w:p w14:paraId="1E932D1A" w14:textId="795702DE" w:rsidR="00116FC7" w:rsidRDefault="00116FC7" w:rsidP="00116FC7">
      <w:pPr>
        <w:pStyle w:val="ListParagraph"/>
        <w:numPr>
          <w:ilvl w:val="0"/>
          <w:numId w:val="34"/>
        </w:numPr>
        <w:rPr>
          <w:lang w:val="en-US"/>
        </w:rPr>
      </w:pPr>
      <w:r w:rsidRPr="26375EDF">
        <w:rPr>
          <w:lang w:val="en-US"/>
        </w:rPr>
        <w:t>Master specific vocabulary about sine functions like amplitude, angular frequency</w:t>
      </w:r>
      <w:r w:rsidR="00A96695">
        <w:rPr>
          <w:lang w:val="en-US"/>
        </w:rPr>
        <w:t xml:space="preserve">, </w:t>
      </w:r>
      <w:proofErr w:type="gramStart"/>
      <w:r w:rsidRPr="26375EDF">
        <w:rPr>
          <w:lang w:val="en-US"/>
        </w:rPr>
        <w:t>phase</w:t>
      </w:r>
      <w:proofErr w:type="gramEnd"/>
      <w:r w:rsidRPr="26375EDF">
        <w:rPr>
          <w:lang w:val="en-US"/>
        </w:rPr>
        <w:t xml:space="preserve"> and intercept, as well as period and periodicity</w:t>
      </w:r>
    </w:p>
    <w:p w14:paraId="0F361345" w14:textId="431FA451" w:rsidR="00116FC7" w:rsidRPr="00CD0E30" w:rsidRDefault="00116FC7" w:rsidP="00116FC7">
      <w:pPr>
        <w:pStyle w:val="ListParagraph"/>
        <w:numPr>
          <w:ilvl w:val="0"/>
          <w:numId w:val="34"/>
        </w:numPr>
        <w:rPr>
          <w:lang w:val="en-US"/>
        </w:rPr>
      </w:pPr>
      <w:r w:rsidRPr="26375EDF">
        <w:rPr>
          <w:lang w:val="en-US"/>
        </w:rPr>
        <w:t>Graph the general sine function</w:t>
      </w:r>
      <w:r w:rsidR="007D0FA9" w:rsidRPr="00B117DF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=r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+c</m:t>
        </m:r>
      </m:oMath>
      <w:r w:rsidRPr="26375EDF">
        <w:rPr>
          <w:lang w:val="en-US"/>
        </w:rPr>
        <w:t xml:space="preserve"> based on its amplitude r, angular frequency omega, </w:t>
      </w:r>
      <w:proofErr w:type="gramStart"/>
      <w:r w:rsidRPr="26375EDF">
        <w:rPr>
          <w:lang w:val="en-US"/>
        </w:rPr>
        <w:t>theta</w:t>
      </w:r>
      <w:proofErr w:type="gramEnd"/>
      <w:r w:rsidRPr="26375EDF">
        <w:rPr>
          <w:lang w:val="en-US"/>
        </w:rPr>
        <w:t xml:space="preserve"> and intercept c  </w:t>
      </w:r>
    </w:p>
    <w:p w14:paraId="288DEE5C" w14:textId="437BE5AF" w:rsidR="00116FC7" w:rsidRDefault="00116FC7" w:rsidP="00116FC7">
      <w:pPr>
        <w:pStyle w:val="ListParagraph"/>
        <w:numPr>
          <w:ilvl w:val="0"/>
          <w:numId w:val="34"/>
        </w:numPr>
        <w:rPr>
          <w:lang w:val="en-US"/>
        </w:rPr>
      </w:pPr>
      <w:r w:rsidRPr="26375EDF">
        <w:rPr>
          <w:lang w:val="en-US"/>
        </w:rPr>
        <w:t xml:space="preserve">Given the general sine function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=r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+c</m:t>
        </m:r>
      </m:oMath>
      <w:r w:rsidR="00B117DF" w:rsidRPr="26375EDF">
        <w:rPr>
          <w:lang w:val="en-US"/>
        </w:rPr>
        <w:t xml:space="preserve"> </w:t>
      </w:r>
      <w:r w:rsidRPr="26375EDF">
        <w:rPr>
          <w:lang w:val="en-US"/>
        </w:rPr>
        <w:t xml:space="preserve">retrieve its amplitude r, angular frequency omega, the phase and intercept c  </w:t>
      </w:r>
    </w:p>
    <w:p w14:paraId="67FE08AA" w14:textId="77777777" w:rsidR="00116FC7" w:rsidRPr="002F18AE" w:rsidRDefault="00116FC7" w:rsidP="00116FC7">
      <w:pPr>
        <w:pStyle w:val="ListParagraph"/>
        <w:numPr>
          <w:ilvl w:val="0"/>
          <w:numId w:val="34"/>
        </w:numPr>
        <w:rPr>
          <w:lang w:val="en-US"/>
        </w:rPr>
      </w:pPr>
      <w:r w:rsidRPr="26375EDF">
        <w:rPr>
          <w:lang w:val="en-US"/>
        </w:rPr>
        <w:t>Determine the domain and range of the general sine function</w:t>
      </w:r>
    </w:p>
    <w:p w14:paraId="179F3DA9" w14:textId="42277AB0" w:rsidR="00116FC7" w:rsidRPr="00CD0E30" w:rsidRDefault="00116FC7" w:rsidP="00116FC7">
      <w:pPr>
        <w:pStyle w:val="ListParagraph"/>
        <w:numPr>
          <w:ilvl w:val="0"/>
          <w:numId w:val="34"/>
        </w:numPr>
        <w:rPr>
          <w:lang w:val="en-US"/>
        </w:rPr>
      </w:pPr>
      <w:r w:rsidRPr="26375EDF">
        <w:rPr>
          <w:lang w:val="en-US"/>
        </w:rPr>
        <w:t xml:space="preserve">Find the root(s) of the general sine function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=r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e>
        </m:func>
      </m:oMath>
      <w:r w:rsidR="00B117DF" w:rsidRPr="26375EDF">
        <w:rPr>
          <w:lang w:val="en-US"/>
        </w:rPr>
        <w:t xml:space="preserve"> </w:t>
      </w:r>
      <w:r w:rsidRPr="26375EDF">
        <w:rPr>
          <w:lang w:val="en-US"/>
        </w:rPr>
        <w:t>and display these</w:t>
      </w:r>
    </w:p>
    <w:p w14:paraId="530D3ABC" w14:textId="77777777" w:rsidR="00116FC7" w:rsidRPr="00946F27" w:rsidRDefault="00116FC7" w:rsidP="00116FC7">
      <w:pPr>
        <w:spacing w:after="0"/>
        <w:rPr>
          <w:lang w:val="en-US"/>
        </w:rPr>
      </w:pPr>
      <w:r w:rsidRPr="26375EDF">
        <w:rPr>
          <w:lang w:val="en-US"/>
        </w:rPr>
        <w:t xml:space="preserve">We advise you to </w:t>
      </w:r>
      <w:r w:rsidRPr="26375EDF">
        <w:rPr>
          <w:b/>
          <w:bCs/>
          <w:lang w:val="en-US"/>
        </w:rPr>
        <w:t>make your own summary of topics</w:t>
      </w:r>
      <w:r w:rsidRPr="26375EDF">
        <w:rPr>
          <w:lang w:val="en-US"/>
        </w:rPr>
        <w:t xml:space="preserve"> which are new to you. </w:t>
      </w:r>
    </w:p>
    <w:p w14:paraId="3D931CEF" w14:textId="77777777" w:rsidR="00116FC7" w:rsidRDefault="00116FC7" w:rsidP="00116FC7">
      <w:pPr>
        <w:spacing w:after="0"/>
        <w:rPr>
          <w:lang w:val="en-US"/>
        </w:rPr>
      </w:pPr>
    </w:p>
    <w:p w14:paraId="4FC9C01C" w14:textId="77777777" w:rsidR="00116FC7" w:rsidRDefault="00116FC7" w:rsidP="00116FC7">
      <w:pPr>
        <w:pStyle w:val="Heading2"/>
      </w:pPr>
      <w:bookmarkStart w:id="6" w:name="_Toc19873912"/>
      <w:r>
        <w:t>Supportive objectives</w:t>
      </w:r>
      <w:bookmarkEnd w:id="6"/>
    </w:p>
    <w:bookmarkEnd w:id="4"/>
    <w:bookmarkEnd w:id="5"/>
    <w:p w14:paraId="09DBD05C" w14:textId="02B315B3" w:rsidR="00116FC7" w:rsidRDefault="00116FC7" w:rsidP="00116FC7">
      <w:pPr>
        <w:rPr>
          <w:lang w:val="en-US"/>
        </w:rPr>
      </w:pPr>
      <w:r w:rsidRPr="26375EDF">
        <w:rPr>
          <w:lang w:val="en-US"/>
        </w:rPr>
        <w:t>Specifically related to the above you should in GeoGebra Classic</w:t>
      </w:r>
      <w:r w:rsidR="004F190A">
        <w:rPr>
          <w:lang w:val="en-US"/>
        </w:rPr>
        <w:t xml:space="preserve"> </w:t>
      </w:r>
      <w:r w:rsidRPr="26375EDF">
        <w:rPr>
          <w:b/>
          <w:bCs/>
          <w:lang w:val="en-US"/>
        </w:rPr>
        <w:t>5.0</w:t>
      </w:r>
      <w:r w:rsidRPr="26375EDF">
        <w:rPr>
          <w:lang w:val="en-US"/>
        </w:rPr>
        <w:t xml:space="preserve"> be able to:</w:t>
      </w:r>
    </w:p>
    <w:p w14:paraId="50D51943" w14:textId="77777777" w:rsidR="00116FC7" w:rsidRPr="00BF458E" w:rsidRDefault="00116FC7" w:rsidP="00A66484">
      <w:pPr>
        <w:pStyle w:val="ListParagraph"/>
        <w:numPr>
          <w:ilvl w:val="0"/>
          <w:numId w:val="34"/>
        </w:numPr>
        <w:spacing w:line="312" w:lineRule="auto"/>
        <w:ind w:left="357" w:hanging="357"/>
        <w:rPr>
          <w:lang w:val="en-US"/>
        </w:rPr>
      </w:pPr>
      <w:r w:rsidRPr="26375EDF">
        <w:rPr>
          <w:lang w:val="en-US"/>
        </w:rPr>
        <w:t>Graph the general sine function in the View/Graphics</w:t>
      </w:r>
    </w:p>
    <w:p w14:paraId="1A36EFE4" w14:textId="77777777" w:rsidR="00116FC7" w:rsidRDefault="00116FC7" w:rsidP="00A66484">
      <w:pPr>
        <w:pStyle w:val="ListParagraph"/>
        <w:numPr>
          <w:ilvl w:val="0"/>
          <w:numId w:val="34"/>
        </w:numPr>
        <w:spacing w:line="312" w:lineRule="auto"/>
        <w:ind w:left="357" w:hanging="357"/>
        <w:rPr>
          <w:lang w:val="en-US"/>
        </w:rPr>
      </w:pPr>
      <w:r w:rsidRPr="26375EDF">
        <w:rPr>
          <w:lang w:val="en-US"/>
        </w:rPr>
        <w:t xml:space="preserve">Visualize the domain and range of the general sine function </w:t>
      </w:r>
    </w:p>
    <w:p w14:paraId="489DBB6B" w14:textId="14F128B3" w:rsidR="00116FC7" w:rsidRDefault="00116FC7" w:rsidP="00A66484">
      <w:pPr>
        <w:pStyle w:val="ListParagraph"/>
        <w:numPr>
          <w:ilvl w:val="0"/>
          <w:numId w:val="34"/>
        </w:numPr>
        <w:spacing w:line="312" w:lineRule="auto"/>
        <w:ind w:left="357" w:hanging="357"/>
        <w:rPr>
          <w:lang w:val="en-US"/>
        </w:rPr>
      </w:pPr>
      <w:r w:rsidRPr="26375EDF">
        <w:rPr>
          <w:lang w:val="en-US"/>
        </w:rPr>
        <w:t xml:space="preserve">Find the root(s) of the general sine function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=r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e>
        </m:func>
      </m:oMath>
    </w:p>
    <w:p w14:paraId="662BDD8C" w14:textId="77777777" w:rsidR="00116FC7" w:rsidRDefault="00116FC7" w:rsidP="00116FC7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7C4EED7E" w14:textId="77777777" w:rsidR="00116FC7" w:rsidRPr="00D2440B" w:rsidRDefault="00116FC7" w:rsidP="00116FC7">
      <w:pPr>
        <w:pStyle w:val="Heading1"/>
      </w:pPr>
      <w:bookmarkStart w:id="7" w:name="_Toc19873913"/>
      <w:r>
        <w:lastRenderedPageBreak/>
        <w:t>Exercises</w:t>
      </w:r>
      <w:bookmarkEnd w:id="7"/>
    </w:p>
    <w:p w14:paraId="7AFA0430" w14:textId="77777777" w:rsidR="00116FC7" w:rsidRDefault="00116FC7" w:rsidP="00116FC7">
      <w:pPr>
        <w:rPr>
          <w:lang w:val="en-US"/>
        </w:rPr>
      </w:pPr>
    </w:p>
    <w:p w14:paraId="647FAABC" w14:textId="5A198E67" w:rsidR="00116FC7" w:rsidRDefault="00116FC7" w:rsidP="00116FC7">
      <w:pPr>
        <w:rPr>
          <w:rStyle w:val="Emphasis"/>
          <w:b w:val="0"/>
          <w:lang w:val="en-US"/>
        </w:rPr>
      </w:pPr>
      <w:r w:rsidRPr="26375EDF">
        <w:rPr>
          <w:lang w:val="en-US"/>
        </w:rPr>
        <w:t xml:space="preserve">Dependent of the lab session you may work individually or teamed (organized by the lab attendant). In either case make sure that throughout the course of this lab, you re-save your solution file </w:t>
      </w:r>
      <w:r w:rsidRPr="26375EDF">
        <w:rPr>
          <w:rStyle w:val="Emphasis"/>
          <w:b w:val="0"/>
          <w:lang w:val="en-US"/>
        </w:rPr>
        <w:t xml:space="preserve">on </w:t>
      </w:r>
      <w:r w:rsidR="005D4D81">
        <w:rPr>
          <w:rStyle w:val="Emphasis"/>
          <w:b w:val="0"/>
          <w:lang w:val="en-US"/>
        </w:rPr>
        <w:t>a regular basis</w:t>
      </w:r>
      <w:r w:rsidRPr="26375EDF">
        <w:rPr>
          <w:rStyle w:val="Emphasis"/>
          <w:b w:val="0"/>
          <w:lang w:val="en-US"/>
        </w:rPr>
        <w:t xml:space="preserve"> as </w:t>
      </w:r>
    </w:p>
    <w:p w14:paraId="10C5CD89" w14:textId="4047FF5E" w:rsidR="00116FC7" w:rsidRDefault="00116FC7" w:rsidP="00116FC7">
      <w:pPr>
        <w:rPr>
          <w:lang w:val="en-US"/>
        </w:rPr>
      </w:pPr>
      <w:r w:rsidRPr="26375EDF">
        <w:rPr>
          <w:b/>
          <w:bCs/>
          <w:lang w:val="en-US"/>
        </w:rPr>
        <w:t>1DAExx-</w:t>
      </w:r>
      <w:r w:rsidR="001F5081">
        <w:rPr>
          <w:b/>
          <w:bCs/>
          <w:lang w:val="en-US"/>
        </w:rPr>
        <w:t>yy</w:t>
      </w:r>
      <w:r w:rsidRPr="26375EDF">
        <w:rPr>
          <w:b/>
          <w:bCs/>
          <w:lang w:val="en-US"/>
        </w:rPr>
        <w:t>-name1</w:t>
      </w:r>
      <w:r w:rsidRPr="26375EDF">
        <w:rPr>
          <w:lang w:val="en-US"/>
        </w:rPr>
        <w:t>(+name2+name3</w:t>
      </w:r>
      <w:proofErr w:type="gramStart"/>
      <w:r w:rsidRPr="26375EDF">
        <w:rPr>
          <w:lang w:val="en-US"/>
        </w:rPr>
        <w:t>).GGB</w:t>
      </w:r>
      <w:proofErr w:type="gramEnd"/>
      <w:r w:rsidRPr="26375EDF">
        <w:rPr>
          <w:lang w:val="en-US"/>
        </w:rPr>
        <w:t xml:space="preserve"> given </w:t>
      </w:r>
      <w:r w:rsidRPr="26375EDF">
        <w:rPr>
          <w:b/>
          <w:bCs/>
          <w:lang w:val="en-US"/>
        </w:rPr>
        <w:t>xx</w:t>
      </w:r>
      <w:r w:rsidRPr="26375EDF">
        <w:rPr>
          <w:lang w:val="en-US"/>
        </w:rPr>
        <w:t>=</w:t>
      </w:r>
      <w:proofErr w:type="spellStart"/>
      <w:r w:rsidRPr="26375EDF">
        <w:rPr>
          <w:lang w:val="en-US"/>
        </w:rPr>
        <w:t>groupcode</w:t>
      </w:r>
      <w:proofErr w:type="spellEnd"/>
      <w:r w:rsidRPr="26375EDF">
        <w:rPr>
          <w:lang w:val="en-US"/>
        </w:rPr>
        <w:t xml:space="preserve">, </w:t>
      </w:r>
      <w:proofErr w:type="spellStart"/>
      <w:r w:rsidR="001F5081">
        <w:rPr>
          <w:b/>
          <w:bCs/>
          <w:lang w:val="en-US"/>
        </w:rPr>
        <w:t>yy</w:t>
      </w:r>
      <w:proofErr w:type="spellEnd"/>
      <w:r w:rsidRPr="26375EDF">
        <w:rPr>
          <w:lang w:val="en-US"/>
        </w:rPr>
        <w:t>=</w:t>
      </w:r>
      <w:proofErr w:type="spellStart"/>
      <w:r w:rsidRPr="26375EDF">
        <w:rPr>
          <w:lang w:val="en-US"/>
        </w:rPr>
        <w:t>labindex</w:t>
      </w:r>
      <w:proofErr w:type="spellEnd"/>
    </w:p>
    <w:p w14:paraId="0F6AAF14" w14:textId="77777777" w:rsidR="00116FC7" w:rsidRDefault="00116FC7" w:rsidP="00116FC7">
      <w:pPr>
        <w:pStyle w:val="Heading2"/>
      </w:pPr>
      <w:bookmarkStart w:id="8" w:name="_Toc19873914"/>
      <w:r>
        <w:t>Basic exercises</w:t>
      </w:r>
      <w:bookmarkEnd w:id="8"/>
    </w:p>
    <w:p w14:paraId="0ACB4F7C" w14:textId="57BFA457" w:rsidR="00116FC7" w:rsidRPr="004A7C5F" w:rsidRDefault="00116FC7" w:rsidP="00116FC7">
      <w:pPr>
        <w:pStyle w:val="Heading3"/>
      </w:pPr>
      <w:bookmarkStart w:id="9" w:name="_Toc19873915"/>
      <w:r>
        <w:t xml:space="preserve">From unit circle to the </w:t>
      </w:r>
      <w:r w:rsidR="00FB623D">
        <w:t xml:space="preserve">elementary </w:t>
      </w:r>
      <w:r>
        <w:t xml:space="preserve">sine </w:t>
      </w:r>
      <w:r w:rsidR="00FB623D">
        <w:t>function</w:t>
      </w:r>
      <w:r w:rsidR="00604A00">
        <w:t xml:space="preserve"> (</w:t>
      </w:r>
      <w:proofErr w:type="spellStart"/>
      <w:r w:rsidR="00604A00">
        <w:t>Geogebra</w:t>
      </w:r>
      <w:proofErr w:type="spellEnd"/>
      <w:r w:rsidR="00604A00">
        <w:t>)</w:t>
      </w:r>
      <w:bookmarkEnd w:id="9"/>
    </w:p>
    <w:p w14:paraId="34B50AE2" w14:textId="77777777" w:rsidR="00116FC7" w:rsidRPr="00EA316E" w:rsidRDefault="00116FC7" w:rsidP="00116FC7">
      <w:pPr>
        <w:rPr>
          <w:lang w:val="en-US"/>
        </w:rPr>
      </w:pPr>
    </w:p>
    <w:p w14:paraId="206F5AD8" w14:textId="169FE445" w:rsidR="00116FC7" w:rsidRPr="00EA316E" w:rsidRDefault="00116FC7" w:rsidP="00116FC7">
      <w:pPr>
        <w:pStyle w:val="ListParagraph"/>
        <w:numPr>
          <w:ilvl w:val="0"/>
          <w:numId w:val="41"/>
        </w:numPr>
        <w:rPr>
          <w:lang w:val="en-US"/>
        </w:rPr>
      </w:pPr>
      <w:r w:rsidRPr="00EA316E">
        <w:rPr>
          <w:lang w:val="en-US"/>
        </w:rPr>
        <w:t xml:space="preserve">Draw out the unit </w:t>
      </w:r>
      <w:r w:rsidR="00B45298">
        <w:rPr>
          <w:lang w:val="en-US"/>
        </w:rPr>
        <w:t>c</w:t>
      </w:r>
      <w:r w:rsidRPr="00EA316E">
        <w:rPr>
          <w:lang w:val="en-US"/>
        </w:rPr>
        <w:t xml:space="preserve">ircle using </w:t>
      </w:r>
      <m:oMath>
        <m:r>
          <w:rPr>
            <w:rFonts w:ascii="Cambria Math" w:hAnsi="Cambria Math"/>
            <w:lang w:val="en-US"/>
          </w:rPr>
          <m:t>A=(cos(t),sin(t))</m:t>
        </m:r>
      </m:oMath>
      <w:r w:rsidR="00190667">
        <w:rPr>
          <w:lang w:val="en-US"/>
        </w:rPr>
        <w:t xml:space="preserve"> </w:t>
      </w:r>
      <w:r w:rsidR="00017B56">
        <w:rPr>
          <w:lang w:val="en-US"/>
        </w:rPr>
        <w:t>by parameter</w:t>
      </w:r>
      <w:r w:rsidR="00190667">
        <w:rPr>
          <w:lang w:val="en-US"/>
        </w:rPr>
        <w:t xml:space="preserve"> </w:t>
      </w:r>
      <w:r w:rsidR="00017B56">
        <w:rPr>
          <w:i/>
          <w:lang w:val="en-US"/>
        </w:rPr>
        <w:t>t</w:t>
      </w:r>
    </w:p>
    <w:p w14:paraId="6AFCC2AB" w14:textId="3AE261CE" w:rsidR="00116FC7" w:rsidRDefault="003C541F" w:rsidP="00116FC7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Now, </w:t>
      </w:r>
      <w:proofErr w:type="gramStart"/>
      <w:r w:rsidR="00116FC7" w:rsidRPr="00EA316E">
        <w:rPr>
          <w:lang w:val="en-US"/>
        </w:rPr>
        <w:t>Create</w:t>
      </w:r>
      <w:proofErr w:type="gramEnd"/>
      <w:r w:rsidR="00116FC7" w:rsidRPr="00EA316E">
        <w:rPr>
          <w:lang w:val="en-US"/>
        </w:rPr>
        <w:t xml:space="preserve"> a slider variable </w:t>
      </w:r>
      <w:r w:rsidR="00017B56">
        <w:rPr>
          <w:lang w:val="en-US"/>
        </w:rPr>
        <w:t>s</w:t>
      </w:r>
      <w:r w:rsidR="00116FC7" w:rsidRPr="00EA316E">
        <w:rPr>
          <w:lang w:val="en-US"/>
        </w:rPr>
        <w:t xml:space="preserve"> for time ranging from 0 to </w:t>
      </w:r>
      <w:r w:rsidR="00017B56">
        <w:rPr>
          <w:lang w:val="en-US"/>
        </w:rPr>
        <w:t>2*Pi</w:t>
      </w:r>
      <w:r w:rsidR="00116FC7" w:rsidRPr="00EA316E">
        <w:rPr>
          <w:lang w:val="en-US"/>
        </w:rPr>
        <w:t xml:space="preserve">. </w:t>
      </w:r>
    </w:p>
    <w:p w14:paraId="7A4DA733" w14:textId="77777777" w:rsidR="00902C24" w:rsidRPr="00EA316E" w:rsidRDefault="00902C24" w:rsidP="00902C24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0BD507D2" w14:textId="33E1BD74" w:rsidR="00116FC7" w:rsidRPr="00EA316E" w:rsidRDefault="00116FC7" w:rsidP="00116FC7">
      <w:pPr>
        <w:pStyle w:val="ListParagraph"/>
        <w:numPr>
          <w:ilvl w:val="0"/>
          <w:numId w:val="41"/>
        </w:numPr>
        <w:rPr>
          <w:lang w:val="en-US"/>
        </w:rPr>
      </w:pPr>
      <w:r w:rsidRPr="00EA316E">
        <w:rPr>
          <w:lang w:val="en-US"/>
        </w:rPr>
        <w:t xml:space="preserve">Create a point </w:t>
      </w:r>
      <m:oMath>
        <m:r>
          <w:rPr>
            <w:rFonts w:ascii="Cambria Math" w:hAnsi="Cambria Math"/>
            <w:lang w:val="en-US"/>
          </w:rPr>
          <m:t>P</m:t>
        </m:r>
      </m:oMath>
      <w:r w:rsidRPr="00EA316E">
        <w:rPr>
          <w:lang w:val="en-US"/>
        </w:rPr>
        <w:t xml:space="preserve"> that travels on the </w:t>
      </w:r>
      <w:r w:rsidR="00B45298">
        <w:rPr>
          <w:lang w:val="en-US"/>
        </w:rPr>
        <w:t>u</w:t>
      </w:r>
      <w:r w:rsidRPr="00EA316E">
        <w:rPr>
          <w:lang w:val="en-US"/>
        </w:rPr>
        <w:t>nit circle</w:t>
      </w:r>
      <w:r w:rsidR="00C668BE">
        <w:rPr>
          <w:lang w:val="en-US"/>
        </w:rPr>
        <w:t xml:space="preserve">, using this parameter </w:t>
      </w:r>
      <w:r w:rsidR="00017B56">
        <w:rPr>
          <w:i/>
          <w:lang w:val="en-US"/>
        </w:rPr>
        <w:t>s</w:t>
      </w:r>
      <w:r w:rsidRPr="00EA316E">
        <w:rPr>
          <w:lang w:val="en-US"/>
        </w:rPr>
        <w:t xml:space="preserve">. </w:t>
      </w:r>
    </w:p>
    <w:p w14:paraId="5061A1C2" w14:textId="3D99EC43" w:rsidR="00116FC7" w:rsidRPr="00EA316E" w:rsidRDefault="00116FC7" w:rsidP="00116FC7">
      <w:pPr>
        <w:pStyle w:val="ListParagraph"/>
        <w:numPr>
          <w:ilvl w:val="0"/>
          <w:numId w:val="41"/>
        </w:numPr>
        <w:rPr>
          <w:lang w:val="en-US"/>
        </w:rPr>
      </w:pPr>
      <w:r w:rsidRPr="00EA316E">
        <w:rPr>
          <w:lang w:val="en-US"/>
        </w:rPr>
        <w:t xml:space="preserve">Create a point </w:t>
      </w:r>
      <m:oMath>
        <m:r>
          <w:rPr>
            <w:rFonts w:ascii="Cambria Math" w:hAnsi="Cambria Math"/>
            <w:lang w:val="en-US"/>
          </w:rPr>
          <m:t>Q</m:t>
        </m:r>
      </m:oMath>
      <w:r w:rsidRPr="00EA316E">
        <w:rPr>
          <w:lang w:val="en-US"/>
        </w:rPr>
        <w:t xml:space="preserve"> that has only the vertical movement of the point </w:t>
      </w:r>
      <m:oMath>
        <m:r>
          <w:rPr>
            <w:rFonts w:ascii="Cambria Math" w:hAnsi="Cambria Math"/>
            <w:lang w:val="en-US"/>
          </w:rPr>
          <m:t>P</m:t>
        </m:r>
      </m:oMath>
    </w:p>
    <w:p w14:paraId="4C875CBA" w14:textId="55833339" w:rsidR="00116FC7" w:rsidRPr="00EA316E" w:rsidRDefault="00116FC7" w:rsidP="00116FC7">
      <w:pPr>
        <w:pStyle w:val="ListParagraph"/>
        <w:numPr>
          <w:ilvl w:val="0"/>
          <w:numId w:val="41"/>
        </w:numPr>
        <w:rPr>
          <w:lang w:val="en-US"/>
        </w:rPr>
      </w:pPr>
      <w:r w:rsidRPr="00EA316E">
        <w:rPr>
          <w:lang w:val="en-US"/>
        </w:rPr>
        <w:t xml:space="preserve">Create a point </w:t>
      </w:r>
      <m:oMath>
        <m:r>
          <w:rPr>
            <w:rFonts w:ascii="Cambria Math" w:hAnsi="Cambria Math"/>
            <w:lang w:val="en-US"/>
          </w:rPr>
          <m:t>R</m:t>
        </m:r>
      </m:oMath>
      <w:r w:rsidRPr="00EA316E">
        <w:rPr>
          <w:lang w:val="en-US"/>
        </w:rPr>
        <w:t xml:space="preserve"> that </w:t>
      </w:r>
      <w:r w:rsidR="00700196">
        <w:rPr>
          <w:lang w:val="en-US"/>
        </w:rPr>
        <w:t xml:space="preserve">has the x position defined by </w:t>
      </w:r>
      <w:r w:rsidR="00017B56">
        <w:rPr>
          <w:i/>
          <w:lang w:val="en-US"/>
        </w:rPr>
        <w:t>s</w:t>
      </w:r>
      <w:r w:rsidR="00700196">
        <w:rPr>
          <w:lang w:val="en-US"/>
        </w:rPr>
        <w:t xml:space="preserve"> and </w:t>
      </w:r>
      <w:r w:rsidRPr="00EA316E">
        <w:rPr>
          <w:lang w:val="en-US"/>
        </w:rPr>
        <w:t xml:space="preserve">shares the </w:t>
      </w:r>
      <w:r w:rsidR="00700196">
        <w:rPr>
          <w:lang w:val="en-US"/>
        </w:rPr>
        <w:t xml:space="preserve">same </w:t>
      </w:r>
      <w:r w:rsidRPr="00EA316E">
        <w:rPr>
          <w:lang w:val="en-US"/>
        </w:rPr>
        <w:t xml:space="preserve">vertical movement </w:t>
      </w:r>
      <w:r w:rsidR="00700196">
        <w:rPr>
          <w:lang w:val="en-US"/>
        </w:rPr>
        <w:t>as</w:t>
      </w:r>
      <w:r w:rsidRPr="00EA316E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Q</m:t>
        </m:r>
      </m:oMath>
      <w:r w:rsidRPr="00EA316E">
        <w:rPr>
          <w:lang w:val="en-US"/>
        </w:rPr>
        <w:t xml:space="preserve"> </w:t>
      </w:r>
    </w:p>
    <w:p w14:paraId="7FFD2FD2" w14:textId="4BE05D23" w:rsidR="00116FC7" w:rsidRDefault="00116FC7" w:rsidP="00116FC7">
      <w:pPr>
        <w:pStyle w:val="ListParagraph"/>
        <w:numPr>
          <w:ilvl w:val="0"/>
          <w:numId w:val="41"/>
        </w:numPr>
        <w:rPr>
          <w:lang w:val="en-US"/>
        </w:rPr>
      </w:pPr>
      <w:r w:rsidRPr="00EA316E">
        <w:rPr>
          <w:lang w:val="en-US"/>
        </w:rPr>
        <w:t xml:space="preserve">Activate trace for </w:t>
      </w:r>
      <m:oMath>
        <m:r>
          <w:rPr>
            <w:rFonts w:ascii="Cambria Math" w:hAnsi="Cambria Math"/>
            <w:lang w:val="en-US"/>
          </w:rPr>
          <m:t>R</m:t>
        </m:r>
      </m:oMath>
      <w:r w:rsidRPr="00EA316E">
        <w:rPr>
          <w:lang w:val="en-US"/>
        </w:rPr>
        <w:t xml:space="preserve">, what do you observe? </w:t>
      </w:r>
    </w:p>
    <w:p w14:paraId="0BEC6E75" w14:textId="77777777" w:rsidR="00900D7F" w:rsidRPr="009B32A4" w:rsidRDefault="00900D7F" w:rsidP="005264E1">
      <w:pPr>
        <w:pStyle w:val="ListParagraph"/>
        <w:numPr>
          <w:ilvl w:val="0"/>
          <w:numId w:val="0"/>
        </w:numPr>
        <w:ind w:left="720"/>
        <w:rPr>
          <w:noProof/>
          <w:lang w:val="en-US"/>
        </w:rPr>
      </w:pPr>
    </w:p>
    <w:p w14:paraId="18FABDC7" w14:textId="77777777" w:rsidR="00900D7F" w:rsidRPr="009B32A4" w:rsidRDefault="00900D7F" w:rsidP="005264E1">
      <w:pPr>
        <w:pStyle w:val="ListParagraph"/>
        <w:numPr>
          <w:ilvl w:val="0"/>
          <w:numId w:val="0"/>
        </w:numPr>
        <w:ind w:left="720"/>
        <w:rPr>
          <w:noProof/>
          <w:lang w:val="en-US"/>
        </w:rPr>
      </w:pPr>
    </w:p>
    <w:p w14:paraId="7961E2AD" w14:textId="73AEEE59" w:rsidR="005264E1" w:rsidRDefault="00900D7F" w:rsidP="005264E1">
      <w:pPr>
        <w:pStyle w:val="ListParagraph"/>
        <w:numPr>
          <w:ilvl w:val="0"/>
          <w:numId w:val="0"/>
        </w:num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4D40F23" wp14:editId="288AE639">
            <wp:extent cx="1868557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9956" t="36644" r="14218" b="34982"/>
                    <a:stretch/>
                  </pic:blipFill>
                  <pic:spPr bwMode="auto">
                    <a:xfrm>
                      <a:off x="0" y="0"/>
                      <a:ext cx="1875040" cy="220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6AFCC" w14:textId="6ED32649" w:rsidR="005264E1" w:rsidRDefault="005264E1" w:rsidP="005264E1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35709E0E" w14:textId="77777777" w:rsidR="005264E1" w:rsidRPr="00EA316E" w:rsidRDefault="005264E1" w:rsidP="005264E1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2F208CD7" w14:textId="77777777" w:rsidR="00116FC7" w:rsidRPr="00EA316E" w:rsidRDefault="00116FC7" w:rsidP="00116FC7">
      <w:pPr>
        <w:pStyle w:val="ListParagraph"/>
        <w:numPr>
          <w:ilvl w:val="0"/>
          <w:numId w:val="41"/>
        </w:numPr>
        <w:rPr>
          <w:lang w:val="en-US"/>
        </w:rPr>
      </w:pPr>
      <w:r w:rsidRPr="00EA316E">
        <w:rPr>
          <w:lang w:val="en-US"/>
        </w:rPr>
        <w:t xml:space="preserve">Try to create a cosine wave in the same manner. </w:t>
      </w:r>
    </w:p>
    <w:p w14:paraId="0EC7F032" w14:textId="77777777" w:rsidR="00116FC7" w:rsidRDefault="00116FC7" w:rsidP="00116FC7">
      <w:pPr>
        <w:rPr>
          <w:b/>
          <w:lang w:val="en-US"/>
        </w:rPr>
      </w:pPr>
    </w:p>
    <w:p w14:paraId="27566AB5" w14:textId="77777777" w:rsidR="00116FC7" w:rsidRDefault="00116FC7" w:rsidP="00116FC7">
      <w:pPr>
        <w:pStyle w:val="Heading3"/>
      </w:pPr>
      <w:bookmarkStart w:id="10" w:name="_Toc19873916"/>
      <w:r>
        <w:t>General sine function</w:t>
      </w:r>
      <w:bookmarkEnd w:id="10"/>
    </w:p>
    <w:p w14:paraId="3948729A" w14:textId="6434C7F1" w:rsidR="00116FC7" w:rsidRPr="00EA316E" w:rsidRDefault="00CC05B5" w:rsidP="00116FC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W</w:t>
      </w:r>
      <w:r w:rsidR="00116FC7" w:rsidRPr="00EA316E">
        <w:rPr>
          <w:lang w:val="en-US"/>
        </w:rPr>
        <w:t>rite down the generalized sine function</w:t>
      </w:r>
    </w:p>
    <w:p w14:paraId="2B615769" w14:textId="425E770C" w:rsidR="00116FC7" w:rsidRPr="00EA316E" w:rsidRDefault="00116FC7" w:rsidP="00116FC7">
      <w:pPr>
        <w:pStyle w:val="ListParagraph"/>
        <w:numPr>
          <w:ilvl w:val="0"/>
          <w:numId w:val="40"/>
        </w:numPr>
        <w:rPr>
          <w:lang w:val="en-US"/>
        </w:rPr>
      </w:pPr>
      <w:r w:rsidRPr="00EA316E">
        <w:rPr>
          <w:lang w:val="en-US"/>
        </w:rPr>
        <w:t xml:space="preserve">Open a new </w:t>
      </w:r>
      <w:proofErr w:type="spellStart"/>
      <w:r w:rsidRPr="00EA316E">
        <w:rPr>
          <w:lang w:val="en-US"/>
        </w:rPr>
        <w:t>Geogebra</w:t>
      </w:r>
      <w:proofErr w:type="spellEnd"/>
      <w:r w:rsidRPr="00EA316E">
        <w:rPr>
          <w:lang w:val="en-US"/>
        </w:rPr>
        <w:t xml:space="preserve"> document and create two sets of slider variables with all the variables required for </w:t>
      </w:r>
      <w:r w:rsidR="0036751C">
        <w:rPr>
          <w:lang w:val="en-US"/>
        </w:rPr>
        <w:t>the generalized sine function (</w:t>
      </w:r>
      <w:r w:rsidRPr="00EA316E">
        <w:rPr>
          <w:lang w:val="en-US"/>
        </w:rPr>
        <w:t>for exam</w:t>
      </w:r>
      <w:r w:rsidR="0036751C">
        <w:rPr>
          <w:lang w:val="en-US"/>
        </w:rPr>
        <w:t>p</w:t>
      </w:r>
      <w:r w:rsidRPr="00EA316E">
        <w:rPr>
          <w:lang w:val="en-US"/>
        </w:rPr>
        <w:t xml:space="preserve">le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</m:t>
        </m:r>
      </m:oMath>
      <w:r w:rsidR="009D606A" w:rsidRPr="00482FB2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&amp;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482FB2">
        <w:rPr>
          <w:lang w:val="en-US"/>
        </w:rPr>
        <w:t xml:space="preserve">, </w:t>
      </w:r>
      <w:r w:rsidR="0036751C">
        <w:rPr>
          <w:lang w:val="en-US"/>
        </w:rPr>
        <w:t>…</w:t>
      </w:r>
      <w:r w:rsidRPr="00EA316E">
        <w:rPr>
          <w:lang w:val="en-US"/>
        </w:rPr>
        <w:t>)</w:t>
      </w:r>
    </w:p>
    <w:p w14:paraId="50632C56" w14:textId="75869B44" w:rsidR="00116FC7" w:rsidRPr="00EA316E" w:rsidRDefault="00116FC7" w:rsidP="00116FC7">
      <w:pPr>
        <w:pStyle w:val="ListParagraph"/>
        <w:numPr>
          <w:ilvl w:val="0"/>
          <w:numId w:val="40"/>
        </w:numPr>
        <w:rPr>
          <w:lang w:val="en-US"/>
        </w:rPr>
      </w:pPr>
      <w:r w:rsidRPr="00EA316E">
        <w:rPr>
          <w:lang w:val="en-US"/>
        </w:rPr>
        <w:t xml:space="preserve">Create two generalized sine graphs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=r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Pr="00EA316E">
        <w:rPr>
          <w:lang w:val="en-US"/>
        </w:rPr>
        <w:t xml:space="preserve">using the </w:t>
      </w:r>
      <w:r w:rsidR="002D2BA8">
        <w:rPr>
          <w:lang w:val="en-US"/>
        </w:rPr>
        <w:t>two</w:t>
      </w:r>
      <w:r w:rsidRPr="00EA316E">
        <w:rPr>
          <w:lang w:val="en-US"/>
        </w:rPr>
        <w:t xml:space="preserve"> sets </w:t>
      </w:r>
      <w:r w:rsidR="00482FB2">
        <w:rPr>
          <w:lang w:val="en-US"/>
        </w:rPr>
        <w:t xml:space="preserve">of variables </w:t>
      </w:r>
      <w:r w:rsidRPr="00EA316E">
        <w:rPr>
          <w:lang w:val="en-US"/>
        </w:rPr>
        <w:t xml:space="preserve">you made. </w:t>
      </w:r>
    </w:p>
    <w:p w14:paraId="07A8CD3E" w14:textId="341B3E23" w:rsidR="00116FC7" w:rsidRPr="00EA316E" w:rsidRDefault="00116FC7" w:rsidP="00116FC7">
      <w:pPr>
        <w:pStyle w:val="ListParagraph"/>
        <w:numPr>
          <w:ilvl w:val="0"/>
          <w:numId w:val="40"/>
        </w:numPr>
        <w:rPr>
          <w:lang w:val="en-US"/>
        </w:rPr>
      </w:pPr>
      <w:r w:rsidRPr="00EA316E">
        <w:rPr>
          <w:lang w:val="en-US"/>
        </w:rPr>
        <w:t>Explain the following terms using the graphs you made:</w:t>
      </w:r>
    </w:p>
    <w:p w14:paraId="71D66982" w14:textId="7EB8256A" w:rsidR="00116FC7" w:rsidRDefault="00CF4208" w:rsidP="00116FC7">
      <w:pPr>
        <w:pStyle w:val="ListParagraph"/>
        <w:numPr>
          <w:ilvl w:val="1"/>
          <w:numId w:val="40"/>
        </w:numPr>
      </w:pPr>
      <w:proofErr w:type="gramStart"/>
      <w:r>
        <w:t>a</w:t>
      </w:r>
      <w:r w:rsidR="00116FC7" w:rsidRPr="4AC1DD95">
        <w:t>mplitude</w:t>
      </w:r>
      <w:proofErr w:type="gramEnd"/>
      <w:r w:rsidR="00116FC7" w:rsidRPr="4AC1DD95">
        <w:t xml:space="preserve"> </w:t>
      </w:r>
      <w:r w:rsidR="00172F26" w:rsidRPr="00172F26">
        <w:rPr>
          <w:i/>
        </w:rPr>
        <w:t>r</w:t>
      </w:r>
    </w:p>
    <w:p w14:paraId="499AA3F3" w14:textId="48F8F762" w:rsidR="00116FC7" w:rsidRDefault="0059055D" w:rsidP="00116FC7">
      <w:pPr>
        <w:pStyle w:val="ListParagraph"/>
        <w:numPr>
          <w:ilvl w:val="1"/>
          <w:numId w:val="40"/>
        </w:numPr>
      </w:pPr>
      <w:proofErr w:type="spellStart"/>
      <w:proofErr w:type="gramStart"/>
      <w:r>
        <w:t>i</w:t>
      </w:r>
      <w:r w:rsidR="00116FC7">
        <w:t>ntercept</w:t>
      </w:r>
      <w:proofErr w:type="spellEnd"/>
      <w:proofErr w:type="gramEnd"/>
      <w:r w:rsidR="00172F26">
        <w:t xml:space="preserve"> </w:t>
      </w:r>
      <w:r w:rsidR="00172F26" w:rsidRPr="00172F26">
        <w:rPr>
          <w:i/>
        </w:rPr>
        <w:t>c</w:t>
      </w:r>
    </w:p>
    <w:p w14:paraId="4C9087B4" w14:textId="4DDD8366" w:rsidR="00116FC7" w:rsidRDefault="00810BC9" w:rsidP="00116FC7">
      <w:pPr>
        <w:pStyle w:val="ListParagraph"/>
        <w:numPr>
          <w:ilvl w:val="1"/>
          <w:numId w:val="40"/>
        </w:numPr>
      </w:pPr>
      <w:proofErr w:type="spellStart"/>
      <w:proofErr w:type="gramStart"/>
      <w:r>
        <w:t>pulsation</w:t>
      </w:r>
      <w:proofErr w:type="spellEnd"/>
      <w:proofErr w:type="gramEnd"/>
      <w:r>
        <w:t xml:space="preserve"> </w:t>
      </w: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 Pi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5FB2E9D8" w14:textId="551AA83C" w:rsidR="00116FC7" w:rsidRDefault="00FA6004" w:rsidP="00116FC7">
      <w:pPr>
        <w:pStyle w:val="ListParagraph"/>
        <w:numPr>
          <w:ilvl w:val="1"/>
          <w:numId w:val="40"/>
        </w:numPr>
      </w:pPr>
      <w:proofErr w:type="spellStart"/>
      <w:proofErr w:type="gramStart"/>
      <w:r>
        <w:lastRenderedPageBreak/>
        <w:t>p</w:t>
      </w:r>
      <w:r w:rsidR="00116FC7">
        <w:t>eriod</w:t>
      </w:r>
      <w:proofErr w:type="spellEnd"/>
      <w:proofErr w:type="gramEnd"/>
      <w:r>
        <w:t xml:space="preserve"> T</w:t>
      </w:r>
      <w:r w:rsidR="00116FC7">
        <w:t xml:space="preserve"> </w:t>
      </w:r>
    </w:p>
    <w:p w14:paraId="6DC1DB0F" w14:textId="150D9FCF" w:rsidR="00116FC7" w:rsidRDefault="00435DEC" w:rsidP="00116FC7">
      <w:pPr>
        <w:pStyle w:val="ListParagraph"/>
        <w:numPr>
          <w:ilvl w:val="1"/>
          <w:numId w:val="40"/>
        </w:numPr>
      </w:pPr>
      <w:proofErr w:type="spellStart"/>
      <w:proofErr w:type="gramStart"/>
      <w:r>
        <w:t>p</w:t>
      </w:r>
      <w:r w:rsidR="00116FC7">
        <w:t>hase</w:t>
      </w:r>
      <w:proofErr w:type="spellEnd"/>
      <w:proofErr w:type="gramEnd"/>
    </w:p>
    <w:p w14:paraId="40FDB540" w14:textId="77777777" w:rsidR="00116FC7" w:rsidRPr="00EA316E" w:rsidRDefault="00116FC7" w:rsidP="00116FC7">
      <w:pPr>
        <w:pStyle w:val="ListParagraph"/>
        <w:numPr>
          <w:ilvl w:val="0"/>
          <w:numId w:val="40"/>
        </w:numPr>
        <w:rPr>
          <w:lang w:val="en-US"/>
        </w:rPr>
      </w:pPr>
      <w:r w:rsidRPr="00EA316E">
        <w:rPr>
          <w:lang w:val="en-US"/>
        </w:rPr>
        <w:t xml:space="preserve">Using the two sine waves create the following scenarios and write down the according sine waves: </w:t>
      </w:r>
    </w:p>
    <w:p w14:paraId="601F3A2E" w14:textId="77777777" w:rsidR="00116FC7" w:rsidRPr="00EA316E" w:rsidRDefault="00116FC7" w:rsidP="00116FC7">
      <w:pPr>
        <w:pStyle w:val="ListParagraph"/>
        <w:numPr>
          <w:ilvl w:val="1"/>
          <w:numId w:val="40"/>
        </w:numPr>
        <w:rPr>
          <w:lang w:val="en-US"/>
        </w:rPr>
      </w:pPr>
      <w:r w:rsidRPr="00EA316E">
        <w:rPr>
          <w:lang w:val="en-US"/>
        </w:rPr>
        <w:t>Graph 1 has twice the amplitude of Graph 2</w:t>
      </w:r>
    </w:p>
    <w:p w14:paraId="2907E010" w14:textId="77777777" w:rsidR="00116FC7" w:rsidRPr="00EA316E" w:rsidRDefault="00116FC7" w:rsidP="00116FC7">
      <w:pPr>
        <w:pStyle w:val="ListParagraph"/>
        <w:numPr>
          <w:ilvl w:val="1"/>
          <w:numId w:val="40"/>
        </w:numPr>
        <w:rPr>
          <w:lang w:val="en-US"/>
        </w:rPr>
      </w:pPr>
      <w:r w:rsidRPr="00EA316E">
        <w:rPr>
          <w:lang w:val="en-US"/>
        </w:rPr>
        <w:t>Graph 1 has a Period of 5 and Graph 2 has half of that</w:t>
      </w:r>
    </w:p>
    <w:p w14:paraId="2E2B8820" w14:textId="0977BB1E" w:rsidR="00116FC7" w:rsidRPr="00EA316E" w:rsidRDefault="00116FC7" w:rsidP="00116FC7">
      <w:pPr>
        <w:pStyle w:val="ListParagraph"/>
        <w:numPr>
          <w:ilvl w:val="1"/>
          <w:numId w:val="40"/>
        </w:numPr>
        <w:rPr>
          <w:lang w:val="en-US"/>
        </w:rPr>
      </w:pPr>
      <w:r w:rsidRPr="00EA316E">
        <w:rPr>
          <w:lang w:val="en-US"/>
        </w:rPr>
        <w:t xml:space="preserve">Graph 1 has double the </w:t>
      </w:r>
      <w:r w:rsidR="00D320F8">
        <w:rPr>
          <w:lang w:val="en-US"/>
        </w:rPr>
        <w:t>pulsation</w:t>
      </w:r>
      <w:r w:rsidRPr="00EA316E">
        <w:rPr>
          <w:lang w:val="en-US"/>
        </w:rPr>
        <w:t xml:space="preserve"> of Graph 2 </w:t>
      </w:r>
    </w:p>
    <w:p w14:paraId="692E5053" w14:textId="77777777" w:rsidR="00116FC7" w:rsidRDefault="00116FC7" w:rsidP="00116FC7">
      <w:pPr>
        <w:ind w:left="1080"/>
        <w:rPr>
          <w:lang w:val="en-US"/>
        </w:rPr>
      </w:pPr>
    </w:p>
    <w:p w14:paraId="30CC7232" w14:textId="77777777" w:rsidR="00116FC7" w:rsidRPr="00B30513" w:rsidRDefault="00116FC7" w:rsidP="00116FC7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2E45AD2D" w14:textId="7EA1D0F5" w:rsidR="00116FC7" w:rsidRDefault="00116FC7" w:rsidP="00116FC7">
      <w:pPr>
        <w:pStyle w:val="Heading2"/>
      </w:pPr>
      <w:bookmarkStart w:id="11" w:name="_Toc19873917"/>
      <w:r>
        <w:lastRenderedPageBreak/>
        <w:t>Bridging exe</w:t>
      </w:r>
      <w:r w:rsidR="004B7F87">
        <w:t>r</w:t>
      </w:r>
      <w:r>
        <w:t>cises</w:t>
      </w:r>
      <w:bookmarkEnd w:id="11"/>
    </w:p>
    <w:p w14:paraId="4C121E4E" w14:textId="2FF9817B" w:rsidR="0092593D" w:rsidRDefault="00D16D64" w:rsidP="0092593D">
      <w:pPr>
        <w:pStyle w:val="Heading3"/>
      </w:pPr>
      <w:bookmarkStart w:id="12" w:name="_Toc19873918"/>
      <w:r>
        <w:t>Find the sine graph</w:t>
      </w:r>
      <w:bookmarkEnd w:id="12"/>
    </w:p>
    <w:p w14:paraId="4A39C598" w14:textId="737047D4" w:rsidR="00D16D64" w:rsidRDefault="00722BDC" w:rsidP="00D16D64">
      <w:pPr>
        <w:rPr>
          <w:lang w:val="en-US"/>
        </w:rPr>
      </w:pPr>
      <w:r>
        <w:rPr>
          <w:noProof/>
        </w:rPr>
        <w:drawing>
          <wp:inline distT="0" distB="0" distL="0" distR="0" wp14:anchorId="35807BD7" wp14:editId="63B81040">
            <wp:extent cx="5759450" cy="3117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C998" w14:textId="598DCC35" w:rsidR="00B0418D" w:rsidRPr="00B0418D" w:rsidRDefault="00B0418D" w:rsidP="00B0418D">
      <w:pPr>
        <w:spacing w:line="312" w:lineRule="auto"/>
        <w:ind w:left="360" w:hanging="360"/>
        <w:rPr>
          <w:lang w:val="en-US"/>
        </w:rPr>
      </w:pPr>
      <w:r>
        <w:rPr>
          <w:lang w:val="en-US"/>
        </w:rPr>
        <w:t>Retrieve all coefficients</w:t>
      </w:r>
      <w:r w:rsidRPr="00B0418D">
        <w:rPr>
          <w:lang w:val="en-US"/>
        </w:rPr>
        <w:t xml:space="preserve"> </w:t>
      </w:r>
      <w:r>
        <w:rPr>
          <w:lang w:val="en-US"/>
        </w:rPr>
        <w:t xml:space="preserve">by the graph of </w:t>
      </w:r>
      <w:r w:rsidRPr="00B0418D">
        <w:rPr>
          <w:lang w:val="en-US"/>
        </w:rPr>
        <w:t>th</w:t>
      </w:r>
      <w:r>
        <w:rPr>
          <w:lang w:val="en-US"/>
        </w:rPr>
        <w:t>is pictured</w:t>
      </w:r>
      <w:r w:rsidRPr="00B0418D">
        <w:rPr>
          <w:lang w:val="en-US"/>
        </w:rPr>
        <w:t xml:space="preserve"> general sine function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=r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+c</m:t>
            </m:r>
          </m:e>
        </m:func>
      </m:oMath>
      <w:r>
        <w:rPr>
          <w:sz w:val="28"/>
          <w:szCs w:val="28"/>
          <w:lang w:val="en-US"/>
        </w:rPr>
        <w:t xml:space="preserve"> </w:t>
      </w:r>
    </w:p>
    <w:p w14:paraId="4E8E983C" w14:textId="1629B27C" w:rsidR="00944797" w:rsidRPr="00176541" w:rsidRDefault="00B80207" w:rsidP="00F81AA0">
      <w:pPr>
        <w:pStyle w:val="ListParagraph"/>
        <w:numPr>
          <w:ilvl w:val="0"/>
          <w:numId w:val="49"/>
        </w:numPr>
        <w:rPr>
          <w:i/>
          <w:lang w:val="en-US"/>
        </w:rPr>
      </w:pPr>
      <w:r w:rsidRPr="00176541">
        <w:rPr>
          <w:i/>
          <w:lang w:val="en-US"/>
        </w:rPr>
        <w:t>r</w:t>
      </w:r>
    </w:p>
    <w:p w14:paraId="6A55BE51" w14:textId="5868B7BF" w:rsidR="00F81AA0" w:rsidRPr="00176541" w:rsidRDefault="00176541" w:rsidP="00F81AA0">
      <w:pPr>
        <w:pStyle w:val="ListParagraph"/>
        <w:numPr>
          <w:ilvl w:val="0"/>
          <w:numId w:val="49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ω</m:t>
        </m:r>
      </m:oMath>
    </w:p>
    <w:p w14:paraId="7928E651" w14:textId="7462BEE3" w:rsidR="00EC097E" w:rsidRPr="00176541" w:rsidRDefault="00051EC6" w:rsidP="00EC097E">
      <w:pPr>
        <w:pStyle w:val="ListParagraph"/>
        <w:numPr>
          <w:ilvl w:val="0"/>
          <w:numId w:val="49"/>
        </w:num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14:paraId="1B38A3F6" w14:textId="6C816CD0" w:rsidR="00EC097E" w:rsidRPr="00176541" w:rsidRDefault="00B0418D" w:rsidP="00EC097E">
      <w:pPr>
        <w:pStyle w:val="ListParagraph"/>
        <w:numPr>
          <w:ilvl w:val="0"/>
          <w:numId w:val="49"/>
        </w:numPr>
        <w:rPr>
          <w:i/>
          <w:lang w:val="en-US"/>
        </w:rPr>
      </w:pPr>
      <w:r w:rsidRPr="00176541">
        <w:rPr>
          <w:i/>
          <w:lang w:val="en-US"/>
        </w:rPr>
        <w:t>c</w:t>
      </w:r>
    </w:p>
    <w:p w14:paraId="743FEE6D" w14:textId="34398F85" w:rsidR="0036275D" w:rsidRPr="007E664B" w:rsidRDefault="0036275D" w:rsidP="007E664B">
      <w:pPr>
        <w:rPr>
          <w:lang w:val="en-US"/>
        </w:rPr>
      </w:pPr>
    </w:p>
    <w:bookmarkStart w:id="13" w:name="_Toc19873919"/>
    <w:p w14:paraId="421155FD" w14:textId="066D091A" w:rsidR="00116FC7" w:rsidRPr="00EA316E" w:rsidRDefault="00116FC7" w:rsidP="00116FC7">
      <w:pPr>
        <w:pStyle w:val="Heading3"/>
        <w:spacing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4E629B" wp14:editId="2002D335">
                <wp:simplePos x="0" y="0"/>
                <wp:positionH relativeFrom="margin">
                  <wp:posOffset>5561330</wp:posOffset>
                </wp:positionH>
                <wp:positionV relativeFrom="paragraph">
                  <wp:posOffset>3040108</wp:posOffset>
                </wp:positionV>
                <wp:extent cx="259080" cy="289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E66F8" w14:textId="77777777" w:rsidR="00116FC7" w:rsidRPr="00EA316E" w:rsidRDefault="00116FC7" w:rsidP="00116FC7">
                            <w:pPr>
                              <w:rPr>
                                <w:color w:val="7F7F7F" w:themeColor="text1" w:themeTint="80"/>
                                <w:sz w:val="14"/>
                              </w:rPr>
                            </w:pPr>
                            <w:r w:rsidRPr="00EA316E">
                              <w:rPr>
                                <w:color w:val="7F7F7F" w:themeColor="text1" w:themeTint="8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E62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7.9pt;margin-top:239.4pt;width:20.4pt;height:2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" filled="f" stroked="f">
                <v:textbox>
                  <w:txbxContent>
                    <w:p w14:paraId="562E66F8" w14:textId="77777777" w:rsidR="00116FC7" w:rsidRPr="00EA316E" w:rsidRDefault="00116FC7" w:rsidP="00116FC7">
                      <w:pPr>
                        <w:rPr>
                          <w:color w:val="7F7F7F" w:themeColor="text1" w:themeTint="80"/>
                          <w:sz w:val="14"/>
                        </w:rPr>
                      </w:pPr>
                      <w:r w:rsidRPr="00EA316E">
                        <w:rPr>
                          <w:color w:val="7F7F7F" w:themeColor="text1" w:themeTint="80"/>
                          <w:sz w:val="14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Hovering Motion</w:t>
      </w:r>
      <w:bookmarkEnd w:id="13"/>
    </w:p>
    <w:p w14:paraId="1B0EB541" w14:textId="533EB46C" w:rsidR="00116FC7" w:rsidRDefault="00116FC7" w:rsidP="00116FC7">
      <w:pPr>
        <w:rPr>
          <w:rFonts w:cstheme="minorHAnsi"/>
          <w:color w:val="000000" w:themeColor="text1"/>
          <w:lang w:val="en-US"/>
        </w:rPr>
      </w:pPr>
      <w:r w:rsidRPr="00EA316E">
        <w:rPr>
          <w:rFonts w:cstheme="minorHAnsi"/>
          <w:color w:val="000000" w:themeColor="text1"/>
          <w:lang w:val="en-US"/>
        </w:rPr>
        <w:t xml:space="preserve">The sine-graph above describes the hovering motion of </w:t>
      </w:r>
      <w:r w:rsidR="00C41321">
        <w:rPr>
          <w:rFonts w:cstheme="minorHAnsi"/>
          <w:color w:val="000000" w:themeColor="text1"/>
          <w:lang w:val="en-US"/>
        </w:rPr>
        <w:t>hovercraft when in idle state</w:t>
      </w:r>
      <w:r w:rsidRPr="00EA316E">
        <w:rPr>
          <w:rFonts w:cstheme="minorHAnsi"/>
          <w:color w:val="000000" w:themeColor="text1"/>
          <w:lang w:val="en-US"/>
        </w:rPr>
        <w:t xml:space="preserve">. The </w:t>
      </w:r>
      <w:r w:rsidRPr="00201BFB">
        <w:rPr>
          <w:rFonts w:cstheme="minorHAnsi"/>
          <w:b/>
          <w:color w:val="000000" w:themeColor="text1"/>
          <w:lang w:val="en-US"/>
        </w:rPr>
        <w:t>height</w:t>
      </w:r>
      <w:r w:rsidRPr="00EA316E">
        <w:rPr>
          <w:rFonts w:cstheme="minorHAnsi"/>
          <w:color w:val="000000" w:themeColor="text1"/>
          <w:lang w:val="en-US"/>
        </w:rPr>
        <w:t xml:space="preserve"> </w:t>
      </w:r>
      <w:r w:rsidRPr="00201BFB">
        <w:rPr>
          <w:rFonts w:cstheme="minorHAnsi"/>
          <w:b/>
          <w:color w:val="000000" w:themeColor="text1"/>
          <w:lang w:val="en-US"/>
        </w:rPr>
        <w:t>h</w:t>
      </w:r>
      <w:r w:rsidRPr="00EA316E">
        <w:rPr>
          <w:rFonts w:cstheme="minorHAnsi"/>
          <w:color w:val="000000" w:themeColor="text1"/>
          <w:lang w:val="en-US"/>
        </w:rPr>
        <w:t xml:space="preserve"> is plotted against the </w:t>
      </w:r>
      <w:r w:rsidRPr="00201BFB">
        <w:rPr>
          <w:rFonts w:cstheme="minorHAnsi"/>
          <w:b/>
          <w:color w:val="000000" w:themeColor="text1"/>
          <w:lang w:val="en-US"/>
        </w:rPr>
        <w:t>time t</w:t>
      </w:r>
      <w:r w:rsidRPr="00EA316E">
        <w:rPr>
          <w:rFonts w:cstheme="minorHAnsi"/>
          <w:color w:val="000000" w:themeColor="text1"/>
          <w:lang w:val="en-US"/>
        </w:rPr>
        <w:t>.</w:t>
      </w:r>
      <w:r>
        <w:rPr>
          <w:rFonts w:cstheme="minorHAnsi"/>
          <w:color w:val="000000" w:themeColor="text1"/>
          <w:lang w:val="en-US"/>
        </w:rPr>
        <w:t xml:space="preserve"> </w:t>
      </w:r>
      <w:r w:rsidR="0054278F">
        <w:rPr>
          <w:rFonts w:cstheme="minorHAnsi"/>
          <w:color w:val="000000" w:themeColor="text1"/>
          <w:lang w:val="en-US"/>
        </w:rPr>
        <w:t xml:space="preserve"> Retrieve all four coefficients.</w:t>
      </w:r>
    </w:p>
    <w:p w14:paraId="2BAAE0CF" w14:textId="34CD4845" w:rsidR="00904DED" w:rsidRDefault="00904DED" w:rsidP="00116FC7">
      <w:pPr>
        <w:rPr>
          <w:rFonts w:cstheme="minorHAnsi"/>
          <w:color w:val="000000" w:themeColor="text1"/>
          <w:lang w:val="en-US"/>
        </w:rPr>
      </w:pPr>
    </w:p>
    <w:p w14:paraId="30E69DEA" w14:textId="6ADEBA7C" w:rsidR="00904DED" w:rsidRDefault="007E664B" w:rsidP="00116FC7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noProof/>
          <w:color w:val="000000" w:themeColor="text1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DA5071A" wp14:editId="3F0E6B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64530" cy="2908300"/>
                <wp:effectExtent l="0" t="0" r="127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4530" cy="2908300"/>
                          <a:chOff x="0" y="0"/>
                          <a:chExt cx="5764530" cy="2908300"/>
                        </a:xfrm>
                      </wpg:grpSpPr>
                      <pic:pic xmlns:pic="http://schemas.openxmlformats.org/drawingml/2006/picture">
                        <pic:nvPicPr>
                          <pic:cNvPr id="10" name="pictur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492" r="610"/>
                          <a:stretch/>
                        </pic:blipFill>
                        <pic:spPr bwMode="auto">
                          <a:xfrm>
                            <a:off x="0" y="0"/>
                            <a:ext cx="5764530" cy="2908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8543" y="1328058"/>
                            <a:ext cx="548640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BF6F9" w14:textId="77777777" w:rsidR="007E664B" w:rsidRPr="00EA316E" w:rsidRDefault="007E664B" w:rsidP="007E664B">
                              <w:pPr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EA316E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(25,40)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029" y="21772"/>
                            <a:ext cx="23368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BE72A5" w14:textId="77777777" w:rsidR="007E664B" w:rsidRPr="00EA316E" w:rsidRDefault="007E664B" w:rsidP="007E664B">
                              <w:pPr>
                                <w:rPr>
                                  <w:color w:val="7F7F7F" w:themeColor="text1" w:themeTint="80"/>
                                  <w:sz w:val="14"/>
                                </w:rPr>
                              </w:pPr>
                              <w:r w:rsidRPr="00EA316E">
                                <w:rPr>
                                  <w:color w:val="7F7F7F" w:themeColor="text1" w:themeTint="80"/>
                                  <w:sz w:val="14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497286" y="2525486"/>
                            <a:ext cx="25908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40E2A8" w14:textId="77777777" w:rsidR="007E664B" w:rsidRPr="00EA316E" w:rsidRDefault="007E664B" w:rsidP="007E664B">
                              <w:pPr>
                                <w:rPr>
                                  <w:color w:val="7F7F7F" w:themeColor="text1" w:themeTint="80"/>
                                  <w:sz w:val="14"/>
                                </w:rPr>
                              </w:pPr>
                              <w:r w:rsidRPr="00EA316E">
                                <w:rPr>
                                  <w:color w:val="7F7F7F" w:themeColor="text1" w:themeTint="80"/>
                                  <w:sz w:val="14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5071A" id="Group 9" o:spid="_x0000_s1027" style="position:absolute;margin-left:0;margin-top:0;width:453.9pt;height:229pt;z-index:251663360" coordsize="57645,29083" o:gfxdata="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" o:spid="_x0000_s1028" type="#_x0000_t75" style="position:absolute;width:57645;height:290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">
                  <v:imagedata r:id="rId14" o:title="" croptop="15396f" cropright="400f"/>
                </v:shape>
                <v:shape id="_x0000_s1029" type="#_x0000_t202" style="position:absolute;left:19485;top:13280;width:5486;height:2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<v:textbox>
                    <w:txbxContent>
                      <w:p w14:paraId="337BF6F9" w14:textId="77777777" w:rsidR="007E664B" w:rsidRPr="00EA316E" w:rsidRDefault="007E664B" w:rsidP="007E664B">
                        <w:pPr>
                          <w:rPr>
                            <w:rFonts w:ascii="Arial" w:hAnsi="Arial" w:cs="Arial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EA316E">
                          <w:rPr>
                            <w:rFonts w:ascii="Arial" w:hAnsi="Arial" w:cs="Arial"/>
                            <w:color w:val="808080" w:themeColor="background1" w:themeShade="80"/>
                            <w:sz w:val="16"/>
                            <w:szCs w:val="16"/>
                          </w:rPr>
                          <w:t>(25,40)</w:t>
                        </w:r>
                      </w:p>
                    </w:txbxContent>
                  </v:textbox>
                </v:shape>
                <v:shape id="_x0000_s1030" type="#_x0000_t202" style="position:absolute;left:2830;top:217;width:2337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" filled="f" stroked="f">
                  <v:textbox>
                    <w:txbxContent>
                      <w:p w14:paraId="35BE72A5" w14:textId="77777777" w:rsidR="007E664B" w:rsidRPr="00EA316E" w:rsidRDefault="007E664B" w:rsidP="007E664B">
                        <w:pPr>
                          <w:rPr>
                            <w:color w:val="7F7F7F" w:themeColor="text1" w:themeTint="80"/>
                            <w:sz w:val="14"/>
                          </w:rPr>
                        </w:pPr>
                        <w:r w:rsidRPr="00EA316E">
                          <w:rPr>
                            <w:color w:val="7F7F7F" w:themeColor="text1" w:themeTint="80"/>
                            <w:sz w:val="14"/>
                          </w:rPr>
                          <w:t>h</w:t>
                        </w:r>
                      </w:p>
                    </w:txbxContent>
                  </v:textbox>
                </v:shape>
                <v:shape id="Text Box 13" o:spid="_x0000_s1031" type="#_x0000_t202" style="position:absolute;left:54972;top:25254;width:2591;height:28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" filled="f" stroked="f">
                  <v:textbox>
                    <w:txbxContent>
                      <w:p w14:paraId="6640E2A8" w14:textId="77777777" w:rsidR="007E664B" w:rsidRPr="00EA316E" w:rsidRDefault="007E664B" w:rsidP="007E664B">
                        <w:pPr>
                          <w:rPr>
                            <w:color w:val="7F7F7F" w:themeColor="text1" w:themeTint="80"/>
                            <w:sz w:val="14"/>
                          </w:rPr>
                        </w:pPr>
                        <w:r w:rsidRPr="00EA316E">
                          <w:rPr>
                            <w:color w:val="7F7F7F" w:themeColor="text1" w:themeTint="80"/>
                            <w:sz w:val="14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E326CB5" w14:textId="4F813D29" w:rsidR="00904DED" w:rsidRDefault="00904DED" w:rsidP="00116FC7">
      <w:pPr>
        <w:rPr>
          <w:rFonts w:cstheme="minorHAnsi"/>
          <w:color w:val="000000" w:themeColor="text1"/>
          <w:lang w:val="en-US"/>
        </w:rPr>
      </w:pPr>
    </w:p>
    <w:p w14:paraId="2C142CD5" w14:textId="1D08A02D" w:rsidR="00904DED" w:rsidRDefault="00904DED" w:rsidP="00116FC7">
      <w:pPr>
        <w:rPr>
          <w:rFonts w:cstheme="minorHAnsi"/>
          <w:color w:val="000000" w:themeColor="text1"/>
          <w:lang w:val="en-US"/>
        </w:rPr>
      </w:pPr>
    </w:p>
    <w:p w14:paraId="6EF5AC0C" w14:textId="61D6300F" w:rsidR="00904DED" w:rsidRDefault="00904DED" w:rsidP="00116FC7">
      <w:pPr>
        <w:rPr>
          <w:rFonts w:cstheme="minorHAnsi"/>
          <w:color w:val="000000" w:themeColor="text1"/>
          <w:lang w:val="en-US"/>
        </w:rPr>
      </w:pPr>
    </w:p>
    <w:p w14:paraId="70FE9845" w14:textId="722493B0" w:rsidR="00904DED" w:rsidRDefault="00904DED" w:rsidP="00116FC7">
      <w:pPr>
        <w:rPr>
          <w:rFonts w:cstheme="minorHAnsi"/>
          <w:color w:val="000000" w:themeColor="text1"/>
          <w:lang w:val="en-US"/>
        </w:rPr>
      </w:pPr>
    </w:p>
    <w:p w14:paraId="0042B443" w14:textId="1A0A226B" w:rsidR="00904DED" w:rsidRDefault="00904DED" w:rsidP="00116FC7">
      <w:pPr>
        <w:rPr>
          <w:rFonts w:cstheme="minorHAnsi"/>
          <w:color w:val="000000" w:themeColor="text1"/>
          <w:lang w:val="en-US"/>
        </w:rPr>
      </w:pPr>
    </w:p>
    <w:p w14:paraId="11D71F91" w14:textId="04E2C478" w:rsidR="00904DED" w:rsidRDefault="00904DED" w:rsidP="00116FC7">
      <w:pPr>
        <w:rPr>
          <w:rFonts w:cstheme="minorHAnsi"/>
          <w:color w:val="000000" w:themeColor="text1"/>
          <w:lang w:val="en-US"/>
        </w:rPr>
      </w:pPr>
    </w:p>
    <w:p w14:paraId="0A97DD82" w14:textId="7F198CCF" w:rsidR="00904DED" w:rsidRDefault="00904DED" w:rsidP="00116FC7">
      <w:pPr>
        <w:rPr>
          <w:rFonts w:cstheme="minorHAnsi"/>
          <w:color w:val="000000" w:themeColor="text1"/>
          <w:lang w:val="en-US"/>
        </w:rPr>
      </w:pPr>
    </w:p>
    <w:p w14:paraId="123BE9A1" w14:textId="1F7E77EB" w:rsidR="00904DED" w:rsidRDefault="00904DED" w:rsidP="00116FC7">
      <w:pPr>
        <w:rPr>
          <w:rFonts w:cstheme="minorHAnsi"/>
          <w:color w:val="000000" w:themeColor="text1"/>
          <w:lang w:val="en-US"/>
        </w:rPr>
      </w:pPr>
    </w:p>
    <w:p w14:paraId="51CB2F36" w14:textId="77777777" w:rsidR="00904DED" w:rsidRDefault="00904DED" w:rsidP="00116FC7">
      <w:pPr>
        <w:rPr>
          <w:rFonts w:cstheme="minorHAnsi"/>
          <w:color w:val="000000" w:themeColor="text1"/>
          <w:lang w:val="en-US"/>
        </w:rPr>
      </w:pPr>
    </w:p>
    <w:p w14:paraId="1E4C37F0" w14:textId="51DB0978" w:rsidR="00116FC7" w:rsidRDefault="00116FC7" w:rsidP="00116FC7">
      <w:pPr>
        <w:rPr>
          <w:rFonts w:cstheme="minorHAnsi"/>
          <w:color w:val="000000" w:themeColor="text1"/>
          <w:lang w:val="en-US"/>
        </w:rPr>
      </w:pPr>
    </w:p>
    <w:p w14:paraId="6D0AA3F0" w14:textId="4EEE51A0" w:rsidR="00116FC7" w:rsidRPr="001128F7" w:rsidRDefault="00116FC7" w:rsidP="00116FC7">
      <w:pPr>
        <w:pStyle w:val="ListParagraph"/>
        <w:numPr>
          <w:ilvl w:val="0"/>
          <w:numId w:val="42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 w:rsidRPr="001128F7">
        <w:rPr>
          <w:rFonts w:cstheme="minorHAnsi"/>
          <w:color w:val="000000" w:themeColor="text1"/>
          <w:lang w:val="en-US"/>
        </w:rPr>
        <w:t xml:space="preserve">Using the sine-graph above find the following </w:t>
      </w:r>
      <w:r w:rsidR="002A7B73">
        <w:rPr>
          <w:rFonts w:cstheme="minorHAnsi"/>
          <w:color w:val="000000" w:themeColor="text1"/>
          <w:lang w:val="en-US"/>
        </w:rPr>
        <w:t>coefficients</w:t>
      </w:r>
      <w:r w:rsidRPr="001128F7">
        <w:rPr>
          <w:rFonts w:cstheme="minorHAnsi"/>
          <w:color w:val="000000" w:themeColor="text1"/>
          <w:lang w:val="en-US"/>
        </w:rPr>
        <w:t>:</w:t>
      </w:r>
    </w:p>
    <w:p w14:paraId="4C401F67" w14:textId="55D211BA" w:rsidR="00116FC7" w:rsidRPr="001128F7" w:rsidRDefault="002A7B73" w:rsidP="00116FC7">
      <w:pPr>
        <w:pStyle w:val="ListParagraph"/>
        <w:numPr>
          <w:ilvl w:val="1"/>
          <w:numId w:val="42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lastRenderedPageBreak/>
        <w:t>pulsation</w:t>
      </w:r>
    </w:p>
    <w:p w14:paraId="53019DF0" w14:textId="42F40913" w:rsidR="00116FC7" w:rsidRPr="001128F7" w:rsidRDefault="002A7B73" w:rsidP="00116FC7">
      <w:pPr>
        <w:pStyle w:val="ListParagraph"/>
        <w:numPr>
          <w:ilvl w:val="1"/>
          <w:numId w:val="42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</w:t>
      </w:r>
      <w:r w:rsidR="00116FC7" w:rsidRPr="001128F7">
        <w:rPr>
          <w:rFonts w:cstheme="minorHAnsi"/>
          <w:color w:val="000000" w:themeColor="text1"/>
          <w:lang w:val="en-US"/>
        </w:rPr>
        <w:t>mplitude</w:t>
      </w:r>
    </w:p>
    <w:p w14:paraId="0014F322" w14:textId="030AD674" w:rsidR="00116FC7" w:rsidRPr="001128F7" w:rsidRDefault="0059055D" w:rsidP="00116FC7">
      <w:pPr>
        <w:pStyle w:val="ListParagraph"/>
        <w:numPr>
          <w:ilvl w:val="1"/>
          <w:numId w:val="42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</w:t>
      </w:r>
      <w:r w:rsidR="00116FC7" w:rsidRPr="001128F7">
        <w:rPr>
          <w:rFonts w:cstheme="minorHAnsi"/>
          <w:color w:val="000000" w:themeColor="text1"/>
          <w:lang w:val="en-US"/>
        </w:rPr>
        <w:t>ntercept</w:t>
      </w:r>
    </w:p>
    <w:p w14:paraId="3EC004E4" w14:textId="04128FAB" w:rsidR="00116FC7" w:rsidRDefault="002A7B73" w:rsidP="002A7B73">
      <w:pPr>
        <w:pStyle w:val="ListParagraph"/>
        <w:numPr>
          <w:ilvl w:val="1"/>
          <w:numId w:val="42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phase</w:t>
      </w:r>
    </w:p>
    <w:p w14:paraId="571E32AA" w14:textId="0C09AF3A" w:rsidR="002A7B73" w:rsidRPr="001128F7" w:rsidRDefault="002A7B73" w:rsidP="002A7B73">
      <w:pPr>
        <w:pStyle w:val="ListParagraph"/>
        <w:numPr>
          <w:ilvl w:val="0"/>
          <w:numId w:val="0"/>
        </w:numPr>
        <w:ind w:left="720"/>
        <w:rPr>
          <w:rFonts w:cstheme="minorHAnsi"/>
          <w:color w:val="000000" w:themeColor="text1"/>
          <w:lang w:val="en-US"/>
        </w:rPr>
      </w:pPr>
    </w:p>
    <w:p w14:paraId="678878BE" w14:textId="4EA1B502" w:rsidR="00116FC7" w:rsidRDefault="00116FC7" w:rsidP="00116FC7">
      <w:pPr>
        <w:pStyle w:val="ListParagraph"/>
        <w:numPr>
          <w:ilvl w:val="0"/>
          <w:numId w:val="43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 w:rsidRPr="001128F7">
        <w:rPr>
          <w:rFonts w:cstheme="minorHAnsi"/>
          <w:color w:val="000000" w:themeColor="text1"/>
          <w:lang w:val="en-US"/>
        </w:rPr>
        <w:t>Write down the equation that is represented by the graph above.</w:t>
      </w:r>
    </w:p>
    <w:p w14:paraId="798CF74C" w14:textId="4009999A" w:rsidR="00116FC7" w:rsidRDefault="00116FC7" w:rsidP="00116FC7">
      <w:pPr>
        <w:pStyle w:val="ListParagraph"/>
        <w:numPr>
          <w:ilvl w:val="0"/>
          <w:numId w:val="0"/>
        </w:numPr>
        <w:spacing w:after="160" w:line="259" w:lineRule="auto"/>
        <w:ind w:left="360"/>
        <w:rPr>
          <w:rFonts w:cstheme="minorHAnsi"/>
          <w:color w:val="000000" w:themeColor="text1"/>
          <w:lang w:val="en-US"/>
        </w:rPr>
      </w:pPr>
    </w:p>
    <w:p w14:paraId="2FF81C7D" w14:textId="498D7575" w:rsidR="00116FC7" w:rsidRPr="001128F7" w:rsidRDefault="00116FC7" w:rsidP="00116FC7">
      <w:pPr>
        <w:pStyle w:val="ListParagraph"/>
        <w:numPr>
          <w:ilvl w:val="0"/>
          <w:numId w:val="43"/>
        </w:numPr>
        <w:spacing w:after="160" w:line="259" w:lineRule="auto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Make a point in GeoGebra that follows the hovering Motion of the </w:t>
      </w:r>
      <w:r w:rsidR="000B709C">
        <w:rPr>
          <w:rFonts w:cstheme="minorHAnsi"/>
          <w:color w:val="000000" w:themeColor="text1"/>
          <w:lang w:val="en-US"/>
        </w:rPr>
        <w:t>hovercraft</w:t>
      </w:r>
      <w:r>
        <w:rPr>
          <w:rFonts w:cstheme="minorHAnsi"/>
          <w:color w:val="000000" w:themeColor="text1"/>
          <w:lang w:val="en-US"/>
        </w:rPr>
        <w:t xml:space="preserve">. </w:t>
      </w:r>
      <w:r>
        <w:rPr>
          <w:rFonts w:cstheme="minorHAnsi"/>
          <w:color w:val="000000" w:themeColor="text1"/>
          <w:lang w:val="en-US"/>
        </w:rPr>
        <w:br/>
        <w:t>The height is plotted on the y axis and the horizontal position on the x axis</w:t>
      </w:r>
      <w:r w:rsidR="008739DC">
        <w:rPr>
          <w:rFonts w:cstheme="minorHAnsi"/>
          <w:color w:val="000000" w:themeColor="text1"/>
          <w:lang w:val="en-US"/>
        </w:rPr>
        <w:t xml:space="preserve"> stays at 0</w:t>
      </w:r>
      <w:r>
        <w:rPr>
          <w:rFonts w:cstheme="minorHAnsi"/>
          <w:color w:val="000000" w:themeColor="text1"/>
          <w:lang w:val="en-US"/>
        </w:rPr>
        <w:t xml:space="preserve">. </w:t>
      </w:r>
    </w:p>
    <w:p w14:paraId="5C69C73E" w14:textId="78F3C34F" w:rsidR="00116FC7" w:rsidRPr="001128F7" w:rsidRDefault="00116FC7" w:rsidP="00116FC7">
      <w:pPr>
        <w:pStyle w:val="ListParagraph"/>
        <w:numPr>
          <w:ilvl w:val="0"/>
          <w:numId w:val="0"/>
        </w:numPr>
        <w:ind w:left="360"/>
        <w:rPr>
          <w:rFonts w:cstheme="minorHAnsi"/>
          <w:color w:val="000000" w:themeColor="text1"/>
          <w:lang w:val="en-US"/>
        </w:rPr>
      </w:pPr>
    </w:p>
    <w:p w14:paraId="5D4A9F60" w14:textId="605A4FAE" w:rsidR="00116FC7" w:rsidRDefault="00116FC7" w:rsidP="00C87F12">
      <w:pPr>
        <w:pStyle w:val="ListParagraph"/>
        <w:numPr>
          <w:ilvl w:val="0"/>
          <w:numId w:val="0"/>
        </w:numPr>
        <w:spacing w:after="160"/>
        <w:ind w:left="360"/>
        <w:rPr>
          <w:rFonts w:cstheme="minorHAnsi"/>
          <w:color w:val="000000" w:themeColor="text1"/>
          <w:lang w:val="en-US"/>
        </w:rPr>
      </w:pPr>
      <w:r w:rsidRPr="00C35637">
        <w:rPr>
          <w:rFonts w:cstheme="minorHAnsi"/>
          <w:color w:val="000000" w:themeColor="text1"/>
          <w:lang w:val="en-US"/>
        </w:rPr>
        <w:t xml:space="preserve">The observation starts at t=0. At what time is the </w:t>
      </w:r>
      <w:r w:rsidR="000B709C">
        <w:rPr>
          <w:rFonts w:cstheme="minorHAnsi"/>
          <w:color w:val="000000" w:themeColor="text1"/>
          <w:lang w:val="en-US"/>
        </w:rPr>
        <w:t>hovercraft</w:t>
      </w:r>
      <w:r w:rsidRPr="00C35637">
        <w:rPr>
          <w:rFonts w:cstheme="minorHAnsi"/>
          <w:color w:val="000000" w:themeColor="text1"/>
          <w:lang w:val="en-US"/>
        </w:rPr>
        <w:t xml:space="preserve"> at its closest to the ground for the first time. </w:t>
      </w:r>
      <w:r w:rsidR="001A3D48">
        <w:rPr>
          <w:rFonts w:cstheme="minorHAnsi"/>
          <w:color w:val="000000" w:themeColor="text1"/>
          <w:lang w:val="en-US"/>
        </w:rPr>
        <w:t>E</w:t>
      </w:r>
      <w:r w:rsidRPr="00C35637">
        <w:rPr>
          <w:rFonts w:cstheme="minorHAnsi"/>
          <w:color w:val="000000" w:themeColor="text1"/>
          <w:lang w:val="en-US"/>
        </w:rPr>
        <w:t xml:space="preserve">stimate </w:t>
      </w:r>
      <w:r w:rsidR="001A3D48">
        <w:rPr>
          <w:rFonts w:cstheme="minorHAnsi"/>
          <w:color w:val="000000" w:themeColor="text1"/>
          <w:lang w:val="en-US"/>
        </w:rPr>
        <w:t>and then</w:t>
      </w:r>
      <w:r w:rsidRPr="00C35637">
        <w:rPr>
          <w:rFonts w:cstheme="minorHAnsi"/>
          <w:color w:val="000000" w:themeColor="text1"/>
          <w:lang w:val="en-US"/>
        </w:rPr>
        <w:t xml:space="preserve"> </w:t>
      </w:r>
      <w:r w:rsidR="00C35637" w:rsidRPr="00C35637">
        <w:rPr>
          <w:rFonts w:cstheme="minorHAnsi"/>
          <w:color w:val="000000" w:themeColor="text1"/>
          <w:lang w:val="en-US"/>
        </w:rPr>
        <w:t>calculate</w:t>
      </w:r>
      <w:r w:rsidRPr="00C35637">
        <w:rPr>
          <w:rFonts w:cstheme="minorHAnsi"/>
          <w:color w:val="000000" w:themeColor="text1"/>
          <w:lang w:val="en-US"/>
        </w:rPr>
        <w:t xml:space="preserve"> an exact statement. </w:t>
      </w:r>
    </w:p>
    <w:p w14:paraId="0BCD8571" w14:textId="77777777" w:rsidR="00C35637" w:rsidRPr="00C35637" w:rsidRDefault="00C35637" w:rsidP="00C87F12">
      <w:pPr>
        <w:pStyle w:val="ListParagraph"/>
        <w:numPr>
          <w:ilvl w:val="0"/>
          <w:numId w:val="0"/>
        </w:numPr>
        <w:spacing w:after="160"/>
        <w:ind w:left="360"/>
        <w:rPr>
          <w:rFonts w:cstheme="minorHAnsi"/>
          <w:color w:val="000000" w:themeColor="text1"/>
          <w:lang w:val="en-US"/>
        </w:rPr>
      </w:pPr>
    </w:p>
    <w:p w14:paraId="4FE2B88E" w14:textId="77777777" w:rsidR="00116FC7" w:rsidRDefault="00116FC7" w:rsidP="00116FC7">
      <w:pPr>
        <w:pStyle w:val="Heading2"/>
      </w:pPr>
      <w:bookmarkStart w:id="14" w:name="_Toc19873920"/>
      <w:r>
        <w:t>Contextual practice</w:t>
      </w:r>
      <w:bookmarkEnd w:id="14"/>
    </w:p>
    <w:p w14:paraId="47CEF00F" w14:textId="77777777" w:rsidR="00116FC7" w:rsidRDefault="00116FC7" w:rsidP="00116FC7">
      <w:pPr>
        <w:pStyle w:val="Heading3"/>
      </w:pPr>
      <w:bookmarkStart w:id="15" w:name="_Toc19873921"/>
      <w:r>
        <w:t>Moving Platforms</w:t>
      </w:r>
      <w:bookmarkEnd w:id="15"/>
    </w:p>
    <w:p w14:paraId="68DC4C6F" w14:textId="77777777" w:rsidR="00116FC7" w:rsidRPr="0092638E" w:rsidRDefault="00116FC7" w:rsidP="0092638E">
      <w:pPr>
        <w:ind w:left="360" w:hanging="360"/>
        <w:rPr>
          <w:color w:val="000000" w:themeColor="text1"/>
          <w:lang w:val="en-US"/>
        </w:rPr>
      </w:pPr>
      <w:bookmarkStart w:id="16" w:name="_Hlk496541606"/>
      <w:r w:rsidRPr="0092638E">
        <w:rPr>
          <w:color w:val="000000" w:themeColor="text1"/>
          <w:lang w:val="en-US"/>
        </w:rPr>
        <w:t>Find the sine waves and points representing the following platforms:</w:t>
      </w:r>
    </w:p>
    <w:p w14:paraId="666D281F" w14:textId="526AA874" w:rsidR="00116FC7" w:rsidRPr="00CF13CA" w:rsidRDefault="00116FC7" w:rsidP="00116FC7">
      <w:pPr>
        <w:pStyle w:val="ListParagraph"/>
        <w:numPr>
          <w:ilvl w:val="0"/>
          <w:numId w:val="45"/>
        </w:numPr>
        <w:spacing w:after="160" w:line="259" w:lineRule="auto"/>
        <w:rPr>
          <w:color w:val="000000" w:themeColor="text1"/>
          <w:lang w:val="en-US"/>
        </w:rPr>
      </w:pPr>
      <w:r w:rsidRPr="00CF13CA">
        <w:rPr>
          <w:rFonts w:cs="Calibri"/>
          <w:color w:val="000000" w:themeColor="text1"/>
          <w:shd w:val="clear" w:color="auto" w:fill="FFFFFF"/>
          <w:lang w:val="en-US"/>
        </w:rPr>
        <w:t xml:space="preserve">The platform moves between (2,5) and (12,5) with </w:t>
      </w:r>
      <w:r w:rsidR="006A7328">
        <w:rPr>
          <w:rFonts w:cs="Calibri"/>
          <w:color w:val="000000" w:themeColor="text1"/>
          <w:shd w:val="clear" w:color="auto" w:fill="FFFFFF"/>
          <w:lang w:val="en-US"/>
        </w:rPr>
        <w:t>a pulsation</w:t>
      </w:r>
      <w:r w:rsidRPr="00CF13CA">
        <w:rPr>
          <w:rFonts w:cs="Calibri"/>
          <w:color w:val="000000" w:themeColor="text1"/>
          <w:shd w:val="clear" w:color="auto" w:fill="FFFFFF"/>
          <w:lang w:val="en-US"/>
        </w:rPr>
        <w:t xml:space="preserve"> of </w:t>
      </w:r>
      <w:r w:rsidR="00405691">
        <w:rPr>
          <w:rFonts w:cs="Calibri"/>
          <w:color w:val="000000" w:themeColor="text1"/>
          <w:shd w:val="clear" w:color="auto" w:fill="FFFFFF"/>
          <w:lang w:val="en-US"/>
        </w:rPr>
        <w:t xml:space="preserve">2 Pi </w:t>
      </w:r>
      <w:r w:rsidR="006B0EB1">
        <w:rPr>
          <w:rFonts w:cs="Calibri"/>
          <w:color w:val="000000" w:themeColor="text1"/>
          <w:shd w:val="clear" w:color="auto" w:fill="FFFFFF"/>
          <w:lang w:val="en-US"/>
        </w:rPr>
        <w:t>/10</w:t>
      </w:r>
    </w:p>
    <w:p w14:paraId="663FA28F" w14:textId="11501F32" w:rsidR="00116FC7" w:rsidRPr="0092638E" w:rsidRDefault="00116FC7" w:rsidP="00116FC7">
      <w:pPr>
        <w:pStyle w:val="ListParagraph"/>
        <w:numPr>
          <w:ilvl w:val="0"/>
          <w:numId w:val="45"/>
        </w:numPr>
        <w:spacing w:after="160" w:line="259" w:lineRule="auto"/>
        <w:rPr>
          <w:color w:val="000000" w:themeColor="text1"/>
          <w:lang w:val="en-US"/>
        </w:rPr>
      </w:pPr>
      <w:r w:rsidRPr="00CF13CA">
        <w:rPr>
          <w:rFonts w:cs="Calibri"/>
          <w:color w:val="000000" w:themeColor="text1"/>
          <w:shd w:val="clear" w:color="auto" w:fill="FFFFFF"/>
          <w:lang w:val="en-US"/>
        </w:rPr>
        <w:t xml:space="preserve">The platform moves between (3,17) and (3,6) with </w:t>
      </w:r>
      <w:r w:rsidR="006A7328">
        <w:rPr>
          <w:rFonts w:cs="Calibri"/>
          <w:color w:val="000000" w:themeColor="text1"/>
          <w:shd w:val="clear" w:color="auto" w:fill="FFFFFF"/>
          <w:lang w:val="en-US"/>
        </w:rPr>
        <w:t>a pulsation</w:t>
      </w:r>
      <w:r w:rsidRPr="00CF13CA">
        <w:rPr>
          <w:rFonts w:cs="Calibri"/>
          <w:color w:val="000000" w:themeColor="text1"/>
          <w:shd w:val="clear" w:color="auto" w:fill="FFFFFF"/>
          <w:lang w:val="en-US"/>
        </w:rPr>
        <w:t xml:space="preserve"> of </w:t>
      </w:r>
      <w:r w:rsidR="00405691">
        <w:rPr>
          <w:rFonts w:cs="Calibri"/>
          <w:color w:val="000000" w:themeColor="text1"/>
          <w:shd w:val="clear" w:color="auto" w:fill="FFFFFF"/>
          <w:lang w:val="en-US"/>
        </w:rPr>
        <w:t>2 Pi</w:t>
      </w:r>
    </w:p>
    <w:p w14:paraId="324C3F9C" w14:textId="77777777" w:rsidR="00116FC7" w:rsidRPr="00F154AF" w:rsidRDefault="00116FC7" w:rsidP="0092638E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Make a representation of the platforms in GeoGebra. Assume that the movement above is observing the top left corner of the platform. The platforms are 1 unit high and 3 units wide. </w:t>
      </w:r>
    </w:p>
    <w:p w14:paraId="32312096" w14:textId="77777777" w:rsidR="00116FC7" w:rsidRPr="00CF13CA" w:rsidRDefault="00116FC7" w:rsidP="00116FC7">
      <w:pPr>
        <w:pStyle w:val="ListParagraph"/>
        <w:numPr>
          <w:ilvl w:val="0"/>
          <w:numId w:val="0"/>
        </w:numPr>
        <w:ind w:left="360"/>
        <w:rPr>
          <w:color w:val="000000" w:themeColor="text1"/>
          <w:lang w:val="en-US"/>
        </w:rPr>
      </w:pPr>
    </w:p>
    <w:p w14:paraId="21BBD6F6" w14:textId="3A55A118" w:rsidR="00116FC7" w:rsidRDefault="00116FC7" w:rsidP="0092638E">
      <w:pPr>
        <w:pStyle w:val="ListParagraph"/>
        <w:numPr>
          <w:ilvl w:val="0"/>
          <w:numId w:val="45"/>
        </w:numPr>
        <w:spacing w:after="160" w:line="259" w:lineRule="auto"/>
        <w:rPr>
          <w:color w:val="000000" w:themeColor="text1"/>
          <w:lang w:val="en-US"/>
        </w:rPr>
      </w:pPr>
      <w:r w:rsidRPr="004C138F">
        <w:rPr>
          <w:rFonts w:cs="Calibri"/>
          <w:b/>
          <w:color w:val="000000" w:themeColor="text1"/>
          <w:shd w:val="clear" w:color="auto" w:fill="FFFFFF"/>
          <w:lang w:val="en-US"/>
        </w:rPr>
        <w:t>BONUS</w:t>
      </w:r>
      <w:r w:rsidR="00904DED">
        <w:rPr>
          <w:rFonts w:cs="Calibri"/>
          <w:b/>
          <w:color w:val="000000" w:themeColor="text1"/>
          <w:shd w:val="clear" w:color="auto" w:fill="FFFFFF"/>
          <w:lang w:val="en-US"/>
        </w:rPr>
        <w:t>1</w:t>
      </w:r>
      <w:r>
        <w:rPr>
          <w:rFonts w:cs="Calibri"/>
          <w:color w:val="000000" w:themeColor="text1"/>
          <w:shd w:val="clear" w:color="auto" w:fill="FFFFFF"/>
          <w:lang w:val="en-US"/>
        </w:rPr>
        <w:t xml:space="preserve">: </w:t>
      </w:r>
      <w:r w:rsidRPr="00CF13CA">
        <w:rPr>
          <w:rFonts w:cs="Calibri"/>
          <w:color w:val="000000" w:themeColor="text1"/>
          <w:shd w:val="clear" w:color="auto" w:fill="FFFFFF"/>
          <w:lang w:val="en-US"/>
        </w:rPr>
        <w:t xml:space="preserve">The </w:t>
      </w:r>
      <w:r w:rsidR="002E7909">
        <w:rPr>
          <w:rFonts w:cs="Calibri"/>
          <w:color w:val="000000" w:themeColor="text1"/>
          <w:shd w:val="clear" w:color="auto" w:fill="FFFFFF"/>
          <w:lang w:val="en-US"/>
        </w:rPr>
        <w:t xml:space="preserve">third </w:t>
      </w:r>
      <w:r w:rsidRPr="00CF13CA">
        <w:rPr>
          <w:rFonts w:cs="Calibri"/>
          <w:color w:val="000000" w:themeColor="text1"/>
          <w:shd w:val="clear" w:color="auto" w:fill="FFFFFF"/>
          <w:lang w:val="en-US"/>
        </w:rPr>
        <w:t>platform moves diagonal</w:t>
      </w:r>
      <w:r w:rsidR="006B034B">
        <w:rPr>
          <w:rFonts w:cs="Calibri"/>
          <w:color w:val="000000" w:themeColor="text1"/>
          <w:shd w:val="clear" w:color="auto" w:fill="FFFFFF"/>
          <w:lang w:val="en-US"/>
        </w:rPr>
        <w:t>ly</w:t>
      </w:r>
      <w:r w:rsidRPr="00CF13CA">
        <w:rPr>
          <w:rFonts w:cs="Calibri"/>
          <w:color w:val="000000" w:themeColor="text1"/>
          <w:shd w:val="clear" w:color="auto" w:fill="FFFFFF"/>
          <w:lang w:val="en-US"/>
        </w:rPr>
        <w:t xml:space="preserve"> from (2, 4) to (10, 12). It takes the platform 15 seconds to go from the first point to the second and back.</w:t>
      </w:r>
      <w:bookmarkEnd w:id="16"/>
      <w:r>
        <w:rPr>
          <w:rFonts w:cs="Calibri"/>
          <w:color w:val="000000" w:themeColor="text1"/>
          <w:shd w:val="clear" w:color="auto" w:fill="FFFFFF"/>
          <w:lang w:val="en-US"/>
        </w:rPr>
        <w:t xml:space="preserve"> </w:t>
      </w:r>
      <w:r w:rsidR="002E7909">
        <w:rPr>
          <w:rFonts w:cs="Calibri"/>
          <w:color w:val="000000" w:themeColor="text1"/>
          <w:shd w:val="clear" w:color="auto" w:fill="FFFFFF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Be careful: Two individual movements </w:t>
      </w:r>
      <w:r w:rsidR="00EF3CE7">
        <w:rPr>
          <w:color w:val="000000" w:themeColor="text1"/>
          <w:lang w:val="en-US"/>
        </w:rPr>
        <w:t>run simultaneously</w:t>
      </w:r>
      <w:r>
        <w:rPr>
          <w:color w:val="000000" w:themeColor="text1"/>
          <w:lang w:val="en-US"/>
        </w:rPr>
        <w:t xml:space="preserve"> to create the</w:t>
      </w:r>
      <w:r w:rsidR="00EF3CE7">
        <w:rPr>
          <w:color w:val="000000" w:themeColor="text1"/>
          <w:lang w:val="en-US"/>
        </w:rPr>
        <w:t xml:space="preserve"> said</w:t>
      </w:r>
      <w:r>
        <w:rPr>
          <w:color w:val="000000" w:themeColor="text1"/>
          <w:lang w:val="en-US"/>
        </w:rPr>
        <w:t xml:space="preserve"> movement in </w:t>
      </w:r>
      <w:r w:rsidR="00EF3CE7">
        <w:rPr>
          <w:color w:val="000000" w:themeColor="text1"/>
          <w:lang w:val="en-US"/>
        </w:rPr>
        <w:t xml:space="preserve">the </w:t>
      </w:r>
      <w:r>
        <w:rPr>
          <w:color w:val="000000" w:themeColor="text1"/>
          <w:lang w:val="en-US"/>
        </w:rPr>
        <w:t>diagonal direction.</w:t>
      </w:r>
    </w:p>
    <w:p w14:paraId="27F55021" w14:textId="77777777" w:rsidR="00904DED" w:rsidRDefault="00904DED" w:rsidP="00904DED">
      <w:pPr>
        <w:pStyle w:val="ListParagraph"/>
        <w:numPr>
          <w:ilvl w:val="0"/>
          <w:numId w:val="0"/>
        </w:numPr>
        <w:spacing w:after="160" w:line="259" w:lineRule="auto"/>
        <w:ind w:left="720"/>
        <w:rPr>
          <w:color w:val="000000" w:themeColor="text1"/>
          <w:lang w:val="en-US"/>
        </w:rPr>
      </w:pPr>
    </w:p>
    <w:p w14:paraId="6F45BC49" w14:textId="5724F164" w:rsidR="00904DED" w:rsidRDefault="00904DED" w:rsidP="00904DED">
      <w:pPr>
        <w:pStyle w:val="ListParagraph"/>
        <w:numPr>
          <w:ilvl w:val="0"/>
          <w:numId w:val="45"/>
        </w:numPr>
        <w:spacing w:after="160" w:line="259" w:lineRule="auto"/>
        <w:rPr>
          <w:color w:val="000000" w:themeColor="text1"/>
          <w:lang w:val="en-US"/>
        </w:rPr>
      </w:pPr>
      <w:r w:rsidRPr="004C138F">
        <w:rPr>
          <w:rFonts w:cs="Calibri"/>
          <w:b/>
          <w:color w:val="000000" w:themeColor="text1"/>
          <w:shd w:val="clear" w:color="auto" w:fill="FFFFFF"/>
          <w:lang w:val="en-US"/>
        </w:rPr>
        <w:t>BONUS</w:t>
      </w:r>
      <w:r>
        <w:rPr>
          <w:rFonts w:cs="Calibri"/>
          <w:b/>
          <w:color w:val="000000" w:themeColor="text1"/>
          <w:shd w:val="clear" w:color="auto" w:fill="FFFFFF"/>
          <w:lang w:val="en-US"/>
        </w:rPr>
        <w:t>2</w:t>
      </w:r>
      <w:r>
        <w:rPr>
          <w:rFonts w:cs="Calibri"/>
          <w:color w:val="000000" w:themeColor="text1"/>
          <w:shd w:val="clear" w:color="auto" w:fill="FFFFFF"/>
          <w:lang w:val="en-US"/>
        </w:rPr>
        <w:t xml:space="preserve">: </w:t>
      </w:r>
      <w:r w:rsidR="00934943">
        <w:rPr>
          <w:rFonts w:cs="Calibri"/>
          <w:color w:val="000000" w:themeColor="text1"/>
          <w:shd w:val="clear" w:color="auto" w:fill="FFFFFF"/>
          <w:lang w:val="en-US"/>
        </w:rPr>
        <w:t xml:space="preserve">Configure the slider t from 0 to the period T </w:t>
      </w:r>
      <w:r w:rsidR="00720B3A">
        <w:rPr>
          <w:rFonts w:cs="Calibri"/>
          <w:color w:val="000000" w:themeColor="text1"/>
          <w:shd w:val="clear" w:color="auto" w:fill="FFFFFF"/>
          <w:lang w:val="en-US"/>
        </w:rPr>
        <w:t>(setting Repeat to ‘Increasing’) to obtain a smooth endless loop</w:t>
      </w:r>
      <w:r>
        <w:rPr>
          <w:color w:val="000000" w:themeColor="text1"/>
          <w:lang w:val="en-US"/>
        </w:rPr>
        <w:t>.</w:t>
      </w:r>
    </w:p>
    <w:p w14:paraId="4F640646" w14:textId="77777777" w:rsidR="00904DED" w:rsidRDefault="00904DED" w:rsidP="00904DED">
      <w:pPr>
        <w:pStyle w:val="ListParagraph"/>
        <w:numPr>
          <w:ilvl w:val="0"/>
          <w:numId w:val="0"/>
        </w:numPr>
        <w:spacing w:after="160" w:line="259" w:lineRule="auto"/>
        <w:ind w:left="720"/>
        <w:rPr>
          <w:color w:val="000000" w:themeColor="text1"/>
          <w:lang w:val="en-US"/>
        </w:rPr>
      </w:pPr>
    </w:p>
    <w:p w14:paraId="31E6E5B2" w14:textId="6D949E75" w:rsidR="009B32A4" w:rsidRPr="009B32A4" w:rsidRDefault="00116FC7" w:rsidP="009B32A4">
      <w:pPr>
        <w:pStyle w:val="Heading3"/>
      </w:pPr>
      <w:bookmarkStart w:id="17" w:name="_Toc19873922"/>
      <w:r>
        <w:t>Advanced Platformer Puzzle</w:t>
      </w:r>
      <w:bookmarkEnd w:id="17"/>
    </w:p>
    <w:p w14:paraId="2E62FF79" w14:textId="4598AB00" w:rsidR="00116FC7" w:rsidRPr="00A904F3" w:rsidRDefault="00116FC7" w:rsidP="00A904F3">
      <w:pPr>
        <w:ind w:left="360" w:hanging="360"/>
        <w:rPr>
          <w:lang w:val="en-US"/>
        </w:rPr>
      </w:pPr>
      <w:r w:rsidRPr="00A904F3">
        <w:rPr>
          <w:lang w:val="en-US"/>
        </w:rPr>
        <w:t xml:space="preserve">For a Mario like </w:t>
      </w:r>
      <w:proofErr w:type="gramStart"/>
      <w:r w:rsidRPr="00A904F3">
        <w:rPr>
          <w:lang w:val="en-US"/>
        </w:rPr>
        <w:t>platformer</w:t>
      </w:r>
      <w:proofErr w:type="gramEnd"/>
      <w:r w:rsidRPr="00A904F3">
        <w:rPr>
          <w:lang w:val="en-US"/>
        </w:rPr>
        <w:t xml:space="preserve"> you want to create the following platform movement:</w:t>
      </w:r>
    </w:p>
    <w:p w14:paraId="0CE5056E" w14:textId="20A4DFDF" w:rsidR="009A749F" w:rsidRDefault="009A749F" w:rsidP="009A749F">
      <w:pPr>
        <w:rPr>
          <w:lang w:val="en-US"/>
        </w:rPr>
      </w:pPr>
      <w:r>
        <w:rPr>
          <w:noProof/>
        </w:rPr>
        <w:drawing>
          <wp:inline distT="0" distB="0" distL="0" distR="0" wp14:anchorId="291BD90E" wp14:editId="58FB9591">
            <wp:extent cx="5765800" cy="190519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0861" cy="191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D931" w14:textId="0BA5666B" w:rsidR="009A749F" w:rsidRPr="009A749F" w:rsidRDefault="009A749F" w:rsidP="009A749F">
      <w:pPr>
        <w:rPr>
          <w:lang w:val="en-US"/>
        </w:rPr>
      </w:pPr>
      <w:r>
        <w:rPr>
          <w:lang w:val="en-US"/>
        </w:rPr>
        <w:lastRenderedPageBreak/>
        <w:t xml:space="preserve">The lines under the platforms show the </w:t>
      </w:r>
      <w:r w:rsidR="00A75FC6">
        <w:rPr>
          <w:lang w:val="en-US"/>
        </w:rPr>
        <w:t>range that the corresponding platform</w:t>
      </w:r>
      <w:r w:rsidR="00C86DBE">
        <w:rPr>
          <w:lang w:val="en-US"/>
        </w:rPr>
        <w:t>s</w:t>
      </w:r>
      <w:r w:rsidR="00A75FC6">
        <w:rPr>
          <w:lang w:val="en-US"/>
        </w:rPr>
        <w:t xml:space="preserve"> move. (</w:t>
      </w:r>
      <w:r w:rsidR="00C86DBE">
        <w:rPr>
          <w:lang w:val="en-US"/>
        </w:rPr>
        <w:t xml:space="preserve">Including the width of the platform. </w:t>
      </w:r>
      <w:proofErr w:type="spellStart"/>
      <w:r w:rsidR="00C86DBE">
        <w:rPr>
          <w:lang w:val="en-US"/>
        </w:rPr>
        <w:t>F.e</w:t>
      </w:r>
      <w:proofErr w:type="spellEnd"/>
      <w:r w:rsidR="00C86DBE">
        <w:rPr>
          <w:lang w:val="en-US"/>
        </w:rPr>
        <w:t>. the point C on the green platform never moves further than 6)</w:t>
      </w:r>
      <w:r w:rsidR="00A75FC6">
        <w:rPr>
          <w:lang w:val="en-US"/>
        </w:rPr>
        <w:t xml:space="preserve"> </w:t>
      </w:r>
    </w:p>
    <w:p w14:paraId="1F418479" w14:textId="423F635B" w:rsidR="009B32A4" w:rsidRDefault="00A0656C" w:rsidP="009B32A4">
      <w:pPr>
        <w:rPr>
          <w:lang w:val="en-US"/>
        </w:rPr>
      </w:pPr>
      <w:r>
        <w:rPr>
          <w:noProof/>
        </w:rPr>
        <w:drawing>
          <wp:inline distT="0" distB="0" distL="0" distR="0" wp14:anchorId="14D36D9B" wp14:editId="0790CC7B">
            <wp:extent cx="5759450" cy="1478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15E1" w14:textId="5D333114" w:rsidR="009B32A4" w:rsidRDefault="009B32A4" w:rsidP="009B32A4">
      <w:pPr>
        <w:rPr>
          <w:lang w:val="en-US"/>
        </w:rPr>
      </w:pPr>
    </w:p>
    <w:p w14:paraId="0FEEAC07" w14:textId="0B601D70" w:rsidR="009B32A4" w:rsidRPr="009B32A4" w:rsidRDefault="006E2FFA" w:rsidP="009B32A4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Requested m</w:t>
      </w:r>
      <w:r w:rsidR="009B32A4">
        <w:rPr>
          <w:lang w:val="en-US"/>
        </w:rPr>
        <w:t>ovement information:</w:t>
      </w:r>
    </w:p>
    <w:p w14:paraId="34864F4E" w14:textId="6190D49D" w:rsidR="00654351" w:rsidRDefault="00654351" w:rsidP="008E60AF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>Initial situation at time t=0 as shown.</w:t>
      </w:r>
    </w:p>
    <w:p w14:paraId="0C3973DD" w14:textId="5EE29156" w:rsidR="00654351" w:rsidRPr="00654351" w:rsidRDefault="00654351" w:rsidP="00654351">
      <w:pPr>
        <w:pStyle w:val="ListParagraph"/>
        <w:numPr>
          <w:ilvl w:val="1"/>
          <w:numId w:val="45"/>
        </w:numPr>
        <w:rPr>
          <w:lang w:val="en-US"/>
        </w:rPr>
      </w:pPr>
      <w:r w:rsidRPr="00484DDE">
        <w:rPr>
          <w:lang w:val="en-US"/>
        </w:rPr>
        <w:t>Every 2</w:t>
      </w:r>
      <w:r w:rsidRPr="00484DDE">
        <w:rPr>
          <w:vertAlign w:val="superscript"/>
          <w:lang w:val="en-US"/>
        </w:rPr>
        <w:t>nd</w:t>
      </w:r>
      <w:r w:rsidRPr="00484DDE">
        <w:rPr>
          <w:lang w:val="en-US"/>
        </w:rPr>
        <w:t xml:space="preserve"> movement </w:t>
      </w:r>
      <w:r>
        <w:rPr>
          <w:lang w:val="en-US"/>
        </w:rPr>
        <w:t xml:space="preserve">of </w:t>
      </w:r>
      <w:r w:rsidRPr="00484DDE">
        <w:rPr>
          <w:lang w:val="en-US"/>
        </w:rPr>
        <w:t xml:space="preserve">the </w:t>
      </w:r>
      <w:r>
        <w:rPr>
          <w:lang w:val="en-US"/>
        </w:rPr>
        <w:t xml:space="preserve">left </w:t>
      </w:r>
      <w:r w:rsidRPr="00484DDE">
        <w:rPr>
          <w:lang w:val="en-US"/>
        </w:rPr>
        <w:t>platform</w:t>
      </w:r>
      <w:r>
        <w:rPr>
          <w:lang w:val="en-US"/>
        </w:rPr>
        <w:t xml:space="preserve"> they touch each other. </w:t>
      </w:r>
    </w:p>
    <w:p w14:paraId="6215B7FF" w14:textId="4F6F9AE3" w:rsidR="00116FC7" w:rsidRDefault="00116FC7" w:rsidP="00116FC7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>They always touch at the same spot</w:t>
      </w:r>
      <w:r w:rsidR="00654351">
        <w:rPr>
          <w:lang w:val="en-US"/>
        </w:rPr>
        <w:t xml:space="preserve"> above H</w:t>
      </w:r>
      <w:r>
        <w:rPr>
          <w:lang w:val="en-US"/>
        </w:rPr>
        <w:t xml:space="preserve">. </w:t>
      </w:r>
    </w:p>
    <w:p w14:paraId="29B44522" w14:textId="4270B776" w:rsidR="00116FC7" w:rsidRDefault="00116FC7" w:rsidP="00116FC7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It takes the </w:t>
      </w:r>
      <w:r w:rsidR="00476417">
        <w:rPr>
          <w:lang w:val="en-US"/>
        </w:rPr>
        <w:t>green</w:t>
      </w:r>
      <w:r>
        <w:rPr>
          <w:lang w:val="en-US"/>
        </w:rPr>
        <w:t xml:space="preserve"> platform </w:t>
      </w:r>
      <w:r w:rsidR="008E60AF">
        <w:rPr>
          <w:lang w:val="en-US"/>
        </w:rPr>
        <w:t>1.5</w:t>
      </w:r>
      <w:r>
        <w:rPr>
          <w:lang w:val="en-US"/>
        </w:rPr>
        <w:t xml:space="preserve"> seconds to go from left to right.</w:t>
      </w:r>
      <w:r w:rsidR="00476417">
        <w:rPr>
          <w:lang w:val="en-US"/>
        </w:rPr>
        <w:t xml:space="preserve"> The red platform takes twice as long</w:t>
      </w:r>
      <w:r>
        <w:rPr>
          <w:lang w:val="en-US"/>
        </w:rPr>
        <w:t xml:space="preserve"> </w:t>
      </w:r>
    </w:p>
    <w:p w14:paraId="03CCFFE6" w14:textId="4A2C25A0" w:rsidR="00116FC7" w:rsidRDefault="002A76DF" w:rsidP="00A904F3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The platforms have no vertical movement. The top points of both platforms stay at height 3. </w:t>
      </w:r>
    </w:p>
    <w:p w14:paraId="1AAC3515" w14:textId="44546570" w:rsidR="00A904F3" w:rsidRPr="00A904F3" w:rsidRDefault="00A904F3" w:rsidP="00A904F3">
      <w:pPr>
        <w:pStyle w:val="ListParagraph"/>
        <w:numPr>
          <w:ilvl w:val="1"/>
          <w:numId w:val="45"/>
        </w:numPr>
        <w:rPr>
          <w:lang w:val="en-US"/>
        </w:rPr>
      </w:pPr>
      <w:r w:rsidRPr="00A904F3">
        <w:rPr>
          <w:lang w:val="en-US"/>
        </w:rPr>
        <w:t xml:space="preserve">Both </w:t>
      </w:r>
      <w:r w:rsidR="00E32F03">
        <w:rPr>
          <w:lang w:val="en-US"/>
        </w:rPr>
        <w:t>p</w:t>
      </w:r>
      <w:r w:rsidRPr="00A904F3">
        <w:rPr>
          <w:lang w:val="en-US"/>
        </w:rPr>
        <w:t xml:space="preserve">latforms are 3 units wide and </w:t>
      </w:r>
      <w:r w:rsidR="00624AA0">
        <w:rPr>
          <w:lang w:val="en-US"/>
        </w:rPr>
        <w:t>1</w:t>
      </w:r>
      <w:r w:rsidRPr="00A904F3">
        <w:rPr>
          <w:lang w:val="en-US"/>
        </w:rPr>
        <w:t xml:space="preserve"> unit high.</w:t>
      </w:r>
    </w:p>
    <w:p w14:paraId="6A81C629" w14:textId="6A8521A7" w:rsidR="00116FC7" w:rsidRDefault="00116FC7" w:rsidP="00DB0AB5">
      <w:pPr>
        <w:pStyle w:val="Heading4"/>
      </w:pPr>
      <w:r w:rsidRPr="00F7788C">
        <w:t xml:space="preserve">Make </w:t>
      </w:r>
      <w:r w:rsidR="00DB0AB5">
        <w:t>your own</w:t>
      </w:r>
      <w:r w:rsidRPr="00F7788C">
        <w:t xml:space="preserve"> sketch to illustrate the </w:t>
      </w:r>
      <w:r>
        <w:t xml:space="preserve">problem and add all the </w:t>
      </w:r>
      <w:r w:rsidR="00DB0AB5">
        <w:t>information to the sketch</w:t>
      </w:r>
    </w:p>
    <w:p w14:paraId="0F9C0829" w14:textId="47B676E6" w:rsidR="00116FC7" w:rsidRDefault="00B6197F" w:rsidP="00A904F3">
      <w:pPr>
        <w:pStyle w:val="Heading4"/>
      </w:pPr>
      <w:r>
        <w:t>Tune</w:t>
      </w:r>
      <w:r w:rsidR="00116FC7">
        <w:t xml:space="preserve"> the two </w:t>
      </w:r>
      <w:r>
        <w:t xml:space="preserve">general </w:t>
      </w:r>
      <w:r w:rsidR="00116FC7">
        <w:t xml:space="preserve">sine </w:t>
      </w:r>
      <w:r>
        <w:t xml:space="preserve">functions </w:t>
      </w:r>
      <w:r w:rsidR="00116FC7">
        <w:t>t</w:t>
      </w:r>
      <w:r>
        <w:t xml:space="preserve">o </w:t>
      </w:r>
      <w:r w:rsidR="00116FC7">
        <w:t xml:space="preserve">control the </w:t>
      </w:r>
      <w:r>
        <w:t>wanted</w:t>
      </w:r>
      <w:r w:rsidR="00116FC7">
        <w:t xml:space="preserve"> movement.</w:t>
      </w:r>
      <w:r w:rsidR="00DB0AB5">
        <w:t xml:space="preserve"> </w:t>
      </w:r>
    </w:p>
    <w:p w14:paraId="6FF1CAA2" w14:textId="353918AD" w:rsidR="00116FC7" w:rsidRPr="00F7788C" w:rsidRDefault="007951FF" w:rsidP="00A904F3">
      <w:pPr>
        <w:pStyle w:val="Heading4"/>
      </w:pPr>
      <w:r>
        <w:t>Simulate</w:t>
      </w:r>
      <w:r w:rsidR="002A76DF">
        <w:t xml:space="preserve"> th</w:t>
      </w:r>
      <w:r w:rsidR="00763F6F">
        <w:t>is</w:t>
      </w:r>
      <w:r w:rsidR="002A76DF">
        <w:t xml:space="preserve"> platform movement using</w:t>
      </w:r>
      <w:r w:rsidR="00116FC7">
        <w:t xml:space="preserve"> GeoGebra</w:t>
      </w:r>
      <w:r w:rsidR="002A76DF">
        <w:t>.</w:t>
      </w:r>
    </w:p>
    <w:p w14:paraId="2A57011B" w14:textId="3FC52714" w:rsidR="00116FC7" w:rsidRDefault="00A42146" w:rsidP="00116FC7">
      <w:pPr>
        <w:pStyle w:val="Heading3"/>
      </w:pPr>
      <w:bookmarkStart w:id="18" w:name="_Toc19873923"/>
      <w:r>
        <w:t>I</w:t>
      </w:r>
      <w:r w:rsidRPr="00A42146">
        <w:t>nverse trigonometric functions</w:t>
      </w:r>
      <w:bookmarkEnd w:id="18"/>
    </w:p>
    <w:p w14:paraId="7E1D96BD" w14:textId="77777777" w:rsidR="00025A51" w:rsidRPr="00FE0A81" w:rsidRDefault="00025A51" w:rsidP="00025A51">
      <w:pPr>
        <w:pStyle w:val="Heading4"/>
      </w:pPr>
      <w:r>
        <w:t>Inverse Sine function</w:t>
      </w:r>
    </w:p>
    <w:p w14:paraId="502CD535" w14:textId="77777777" w:rsidR="00025A51" w:rsidRDefault="00025A51" w:rsidP="00025A51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Plot the </w:t>
      </w:r>
      <m:oMath>
        <m:r>
          <w:rPr>
            <w:rFonts w:ascii="Cambria Math" w:hAnsi="Cambria Math"/>
            <w:lang w:val="en-US"/>
          </w:rPr>
          <m:t>f(x) = arcsin(x)</m:t>
        </m:r>
      </m:oMath>
      <w:r>
        <w:rPr>
          <w:lang w:val="en-US"/>
        </w:rPr>
        <w:t xml:space="preserve"> function</w:t>
      </w:r>
    </w:p>
    <w:p w14:paraId="62FC3887" w14:textId="77777777" w:rsidR="00025A51" w:rsidRDefault="00025A51" w:rsidP="00025A51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Determine and explain to your neighbor the domain and range of this function</w:t>
      </w:r>
    </w:p>
    <w:p w14:paraId="3637A2A1" w14:textId="29D7D20A" w:rsidR="00116FC7" w:rsidRDefault="00FE0A81" w:rsidP="00FE0A81">
      <w:pPr>
        <w:pStyle w:val="Heading4"/>
      </w:pPr>
      <w:r>
        <w:t>Inverse Cosine function</w:t>
      </w:r>
    </w:p>
    <w:p w14:paraId="57A18008" w14:textId="329AE63B" w:rsidR="00FE0A81" w:rsidRDefault="00FE0A81" w:rsidP="00FE0A81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Determine the range and domain</w:t>
      </w:r>
    </w:p>
    <w:p w14:paraId="7B7F2D83" w14:textId="25F33BFB" w:rsidR="00FE0A81" w:rsidRDefault="00FE0A81" w:rsidP="00FE0A81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Plot the function to check if the predetermined domain and range where correct</w:t>
      </w:r>
    </w:p>
    <w:p w14:paraId="7F50E306" w14:textId="0923BED4" w:rsidR="00FE0A81" w:rsidRDefault="00FE0A81" w:rsidP="00FE0A81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Explain the difference between </w:t>
      </w:r>
      <w:r w:rsidR="001C6C65">
        <w:rPr>
          <w:lang w:val="en-US"/>
        </w:rPr>
        <w:t>arcsine and arccosine ranges</w:t>
      </w:r>
    </w:p>
    <w:p w14:paraId="3B5C7221" w14:textId="4B50D35B" w:rsidR="001C6C65" w:rsidRDefault="000708E4" w:rsidP="001C6C65">
      <w:pPr>
        <w:pStyle w:val="Heading4"/>
      </w:pPr>
      <w:r>
        <w:t xml:space="preserve">Explain the difference between the </w:t>
      </w:r>
      <w:proofErr w:type="spellStart"/>
      <w:r w:rsidR="00025A51">
        <w:t>A</w:t>
      </w:r>
      <w:r>
        <w:t>tan</w:t>
      </w:r>
      <w:proofErr w:type="spellEnd"/>
      <w:r>
        <w:t xml:space="preserve"> and</w:t>
      </w:r>
      <w:r w:rsidR="00025A51">
        <w:t xml:space="preserve"> A</w:t>
      </w:r>
      <w:r>
        <w:t>tan2 functions</w:t>
      </w:r>
    </w:p>
    <w:p w14:paraId="1204BEE3" w14:textId="77777777" w:rsidR="000C5E59" w:rsidRPr="000C5E59" w:rsidRDefault="000C5E59" w:rsidP="000C5E59">
      <w:pPr>
        <w:rPr>
          <w:lang w:val="en-US"/>
        </w:rPr>
      </w:pPr>
    </w:p>
    <w:sectPr w:rsidR="000C5E59" w:rsidRPr="000C5E59" w:rsidSect="00E17C37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4F4B8" w14:textId="77777777" w:rsidR="00051EC6" w:rsidRDefault="00051EC6" w:rsidP="009E62E0">
      <w:r>
        <w:separator/>
      </w:r>
    </w:p>
  </w:endnote>
  <w:endnote w:type="continuationSeparator" w:id="0">
    <w:p w14:paraId="5584CBC8" w14:textId="77777777" w:rsidR="00051EC6" w:rsidRDefault="00051EC6" w:rsidP="009E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93702" w14:textId="02A64CAA" w:rsidR="008C4A0D" w:rsidRPr="009E62E0" w:rsidRDefault="008C4A0D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 w:rsidR="0036751C">
      <w:rPr>
        <w:noProof/>
        <w:color w:val="555555"/>
      </w:rPr>
      <w:t>6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36751C">
      <w:rPr>
        <w:noProof/>
        <w:color w:val="555555"/>
      </w:rPr>
      <w:t>6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0613" w14:textId="77777777" w:rsidR="008C4A0D" w:rsidRPr="009E62E0" w:rsidRDefault="008C4A0D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10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DEF7D" w14:textId="77777777" w:rsidR="00051EC6" w:rsidRDefault="00051EC6" w:rsidP="009E62E0">
      <w:r>
        <w:separator/>
      </w:r>
    </w:p>
  </w:footnote>
  <w:footnote w:type="continuationSeparator" w:id="0">
    <w:p w14:paraId="780AA82E" w14:textId="77777777" w:rsidR="00051EC6" w:rsidRDefault="00051EC6" w:rsidP="009E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FC8EB" w14:textId="62575A07" w:rsidR="008C4A0D" w:rsidRPr="0049687A" w:rsidRDefault="008C4A0D" w:rsidP="009E62E0">
    <w:pPr>
      <w:pStyle w:val="Header"/>
      <w:pBdr>
        <w:bottom w:val="single" w:sz="8" w:space="1" w:color="555555"/>
      </w:pBdr>
      <w:rPr>
        <w:color w:val="555555"/>
        <w:lang w:val="en-US"/>
      </w:rPr>
    </w:pPr>
    <w:r w:rsidRPr="0049687A">
      <w:rPr>
        <w:lang w:val="en-US"/>
      </w:rPr>
      <w:t xml:space="preserve">Lab </w:t>
    </w:r>
    <w:r w:rsidR="00294BD5" w:rsidRPr="0049687A">
      <w:rPr>
        <w:lang w:val="en-US"/>
      </w:rPr>
      <w:t>Applied Maths &amp; Physics</w:t>
    </w:r>
    <w:r w:rsidR="00031A71" w:rsidRPr="0049687A">
      <w:rPr>
        <w:lang w:val="en-US"/>
      </w:rPr>
      <w:tab/>
    </w:r>
    <w:r w:rsidR="00031A71" w:rsidRPr="0049687A">
      <w:rPr>
        <w:lang w:val="en-US"/>
      </w:rPr>
      <w:tab/>
    </w:r>
    <w:r w:rsidR="00031A71" w:rsidRPr="0049687A">
      <w:rPr>
        <w:b/>
        <w:lang w:val="en-US"/>
      </w:rPr>
      <w:t>VERSION 202</w:t>
    </w:r>
    <w:r w:rsidR="0049687A" w:rsidRPr="0049687A">
      <w:rPr>
        <w:b/>
        <w:lang w:val="en-US"/>
      </w:rPr>
      <w:t>1</w:t>
    </w:r>
    <w:r w:rsidR="00031A71" w:rsidRPr="0049687A">
      <w:rPr>
        <w:b/>
        <w:lang w:val="en-US"/>
      </w:rPr>
      <w:t>-2</w:t>
    </w:r>
    <w:r w:rsidR="0049687A" w:rsidRPr="0049687A">
      <w:rPr>
        <w:b/>
        <w:lang w:val="en-US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91"/>
      <w:gridCol w:w="4879"/>
    </w:tblGrid>
    <w:tr w:rsidR="008C4A0D" w14:paraId="5AE6CA2D" w14:textId="77777777" w:rsidTr="00E90025">
      <w:tc>
        <w:tcPr>
          <w:tcW w:w="4219" w:type="dxa"/>
        </w:tcPr>
        <w:p w14:paraId="181D1E8F" w14:textId="2FBBD913" w:rsidR="008C4A0D" w:rsidRDefault="00506BB3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STYLEREF  Title  \* MERGEFORMAT </w:instrText>
          </w:r>
          <w:r>
            <w:rPr>
              <w:b/>
              <w:bCs/>
              <w:noProof/>
            </w:rPr>
            <w:fldChar w:fldCharType="separate"/>
          </w:r>
          <w:r w:rsidR="00025A51">
            <w:rPr>
              <w:b/>
              <w:bCs/>
              <w:noProof/>
            </w:rPr>
            <w:t>AMP</w:t>
          </w:r>
          <w:r w:rsidR="00025A51" w:rsidRPr="00025A51">
            <w:rPr>
              <w:noProof/>
            </w:rPr>
            <w:t>(1)Lab04–Functions</w:t>
          </w:r>
          <w:r w:rsidR="00025A51">
            <w:rPr>
              <w:b/>
              <w:bCs/>
              <w:noProof/>
            </w:rPr>
            <w:t>(trig+inverse)</w:t>
          </w:r>
          <w:r>
            <w:rPr>
              <w:noProof/>
            </w:rPr>
            <w:fldChar w:fldCharType="end"/>
          </w:r>
        </w:p>
      </w:tc>
      <w:tc>
        <w:tcPr>
          <w:tcW w:w="4991" w:type="dxa"/>
        </w:tcPr>
        <w:p w14:paraId="302A1EA7" w14:textId="77777777" w:rsidR="008C4A0D" w:rsidRDefault="008C4A0D"/>
      </w:tc>
    </w:tr>
  </w:tbl>
  <w:p w14:paraId="62E7148F" w14:textId="77777777" w:rsidR="008C4A0D" w:rsidRPr="009E62E0" w:rsidRDefault="008C4A0D" w:rsidP="00E90025">
    <w:pPr>
      <w:pStyle w:val="Header"/>
      <w:rPr>
        <w:color w:val="55555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3E"/>
    <w:multiLevelType w:val="hybridMultilevel"/>
    <w:tmpl w:val="A4DAB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223F43"/>
    <w:multiLevelType w:val="hybridMultilevel"/>
    <w:tmpl w:val="4FCA6DA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332E1F"/>
    <w:multiLevelType w:val="hybridMultilevel"/>
    <w:tmpl w:val="1130AE72"/>
    <w:lvl w:ilvl="0" w:tplc="E12CD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22C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04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4B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DAB4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4EE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442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43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08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73FD6"/>
    <w:multiLevelType w:val="multilevel"/>
    <w:tmpl w:val="B16AB5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9BD5650"/>
    <w:multiLevelType w:val="hybridMultilevel"/>
    <w:tmpl w:val="13FAB51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C214C2"/>
    <w:multiLevelType w:val="hybridMultilevel"/>
    <w:tmpl w:val="16788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7F2644"/>
    <w:multiLevelType w:val="hybridMultilevel"/>
    <w:tmpl w:val="5324EBE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A7AD7"/>
    <w:multiLevelType w:val="hybridMultilevel"/>
    <w:tmpl w:val="263A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2FC5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C476B"/>
    <w:multiLevelType w:val="hybridMultilevel"/>
    <w:tmpl w:val="22FA558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094398"/>
    <w:multiLevelType w:val="hybridMultilevel"/>
    <w:tmpl w:val="D228DAF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EF01AA"/>
    <w:multiLevelType w:val="hybridMultilevel"/>
    <w:tmpl w:val="C74C3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111017"/>
    <w:multiLevelType w:val="hybridMultilevel"/>
    <w:tmpl w:val="57B88A9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9CB3DBB"/>
    <w:multiLevelType w:val="hybridMultilevel"/>
    <w:tmpl w:val="F0021A9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D40017"/>
    <w:multiLevelType w:val="hybridMultilevel"/>
    <w:tmpl w:val="3854466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795C0B"/>
    <w:multiLevelType w:val="hybridMultilevel"/>
    <w:tmpl w:val="D9D8CB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705017"/>
    <w:multiLevelType w:val="hybridMultilevel"/>
    <w:tmpl w:val="A7169678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9180E"/>
    <w:multiLevelType w:val="hybridMultilevel"/>
    <w:tmpl w:val="773E09BE"/>
    <w:lvl w:ilvl="0" w:tplc="193C8FE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CD1AEE"/>
    <w:multiLevelType w:val="hybridMultilevel"/>
    <w:tmpl w:val="938259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EF25C7"/>
    <w:multiLevelType w:val="hybridMultilevel"/>
    <w:tmpl w:val="FB4C1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0F7EFB"/>
    <w:multiLevelType w:val="hybridMultilevel"/>
    <w:tmpl w:val="76F2A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8630C40"/>
    <w:multiLevelType w:val="hybridMultilevel"/>
    <w:tmpl w:val="34D2A6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C625434"/>
    <w:multiLevelType w:val="multilevel"/>
    <w:tmpl w:val="EA5AFB28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0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936" w:hanging="936"/>
      </w:pPr>
      <w:rPr>
        <w:rFonts w:hint="default"/>
        <w:b/>
      </w:rPr>
    </w:lvl>
    <w:lvl w:ilvl="3">
      <w:start w:val="1"/>
      <w:numFmt w:val="lowerLetter"/>
      <w:pStyle w:val="Heading4"/>
      <w:lvlText w:val="%4."/>
      <w:lvlJc w:val="left"/>
      <w:pPr>
        <w:ind w:left="1152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 w15:restartNumberingAfterBreak="0">
    <w:nsid w:val="33713EC2"/>
    <w:multiLevelType w:val="hybridMultilevel"/>
    <w:tmpl w:val="C47C5B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6A7CBE"/>
    <w:multiLevelType w:val="hybridMultilevel"/>
    <w:tmpl w:val="BCA6BC6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9053CF"/>
    <w:multiLevelType w:val="hybridMultilevel"/>
    <w:tmpl w:val="E30A9830"/>
    <w:lvl w:ilvl="0" w:tplc="08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38F37A6A"/>
    <w:multiLevelType w:val="hybridMultilevel"/>
    <w:tmpl w:val="0120905A"/>
    <w:lvl w:ilvl="0" w:tplc="76B20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7E4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58A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43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62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AD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08A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0E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98E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42375E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B672681"/>
    <w:multiLevelType w:val="hybridMultilevel"/>
    <w:tmpl w:val="D62ACBC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21A1E6C"/>
    <w:multiLevelType w:val="hybridMultilevel"/>
    <w:tmpl w:val="857C8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9C24EDD"/>
    <w:multiLevelType w:val="hybridMultilevel"/>
    <w:tmpl w:val="9302369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AF1395D"/>
    <w:multiLevelType w:val="hybridMultilevel"/>
    <w:tmpl w:val="D08C43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4A0901"/>
    <w:multiLevelType w:val="hybridMultilevel"/>
    <w:tmpl w:val="27A068C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506B5514"/>
    <w:multiLevelType w:val="hybridMultilevel"/>
    <w:tmpl w:val="A4920B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9A4A6B"/>
    <w:multiLevelType w:val="hybridMultilevel"/>
    <w:tmpl w:val="7FFC7E3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9075B0"/>
    <w:multiLevelType w:val="hybridMultilevel"/>
    <w:tmpl w:val="76CCD66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6D323E1"/>
    <w:multiLevelType w:val="hybridMultilevel"/>
    <w:tmpl w:val="4F68ADB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0F0F3E"/>
    <w:multiLevelType w:val="hybridMultilevel"/>
    <w:tmpl w:val="C01A35A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8B01ABB"/>
    <w:multiLevelType w:val="hybridMultilevel"/>
    <w:tmpl w:val="5AD8783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B4667BD"/>
    <w:multiLevelType w:val="hybridMultilevel"/>
    <w:tmpl w:val="0C9294D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B5036C"/>
    <w:multiLevelType w:val="multilevel"/>
    <w:tmpl w:val="B16AB5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5E9F4AFC"/>
    <w:multiLevelType w:val="hybridMultilevel"/>
    <w:tmpl w:val="C23894B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09C0F23"/>
    <w:multiLevelType w:val="hybridMultilevel"/>
    <w:tmpl w:val="E12857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517623"/>
    <w:multiLevelType w:val="hybridMultilevel"/>
    <w:tmpl w:val="E7D4334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940067F"/>
    <w:multiLevelType w:val="hybridMultilevel"/>
    <w:tmpl w:val="EBC8F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9B80D9B"/>
    <w:multiLevelType w:val="hybridMultilevel"/>
    <w:tmpl w:val="498CF1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E52C1D"/>
    <w:multiLevelType w:val="hybridMultilevel"/>
    <w:tmpl w:val="4038FB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FB231D"/>
    <w:multiLevelType w:val="hybridMultilevel"/>
    <w:tmpl w:val="8D1E24B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BCE6329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6"/>
  </w:num>
  <w:num w:numId="3">
    <w:abstractNumId w:val="21"/>
  </w:num>
  <w:num w:numId="4">
    <w:abstractNumId w:val="7"/>
  </w:num>
  <w:num w:numId="5">
    <w:abstractNumId w:val="29"/>
  </w:num>
  <w:num w:numId="6">
    <w:abstractNumId w:val="27"/>
  </w:num>
  <w:num w:numId="7">
    <w:abstractNumId w:val="1"/>
  </w:num>
  <w:num w:numId="8">
    <w:abstractNumId w:val="4"/>
  </w:num>
  <w:num w:numId="9">
    <w:abstractNumId w:val="31"/>
  </w:num>
  <w:num w:numId="10">
    <w:abstractNumId w:val="35"/>
  </w:num>
  <w:num w:numId="11">
    <w:abstractNumId w:val="44"/>
  </w:num>
  <w:num w:numId="12">
    <w:abstractNumId w:val="8"/>
  </w:num>
  <w:num w:numId="13">
    <w:abstractNumId w:val="30"/>
  </w:num>
  <w:num w:numId="14">
    <w:abstractNumId w:val="24"/>
  </w:num>
  <w:num w:numId="15">
    <w:abstractNumId w:val="18"/>
  </w:num>
  <w:num w:numId="16">
    <w:abstractNumId w:val="11"/>
  </w:num>
  <w:num w:numId="17">
    <w:abstractNumId w:val="39"/>
  </w:num>
  <w:num w:numId="18">
    <w:abstractNumId w:val="28"/>
  </w:num>
  <w:num w:numId="19">
    <w:abstractNumId w:val="5"/>
  </w:num>
  <w:num w:numId="20">
    <w:abstractNumId w:val="15"/>
  </w:num>
  <w:num w:numId="21">
    <w:abstractNumId w:val="34"/>
  </w:num>
  <w:num w:numId="22">
    <w:abstractNumId w:val="17"/>
  </w:num>
  <w:num w:numId="23">
    <w:abstractNumId w:val="9"/>
  </w:num>
  <w:num w:numId="24">
    <w:abstractNumId w:val="37"/>
  </w:num>
  <w:num w:numId="25">
    <w:abstractNumId w:val="10"/>
  </w:num>
  <w:num w:numId="26">
    <w:abstractNumId w:val="36"/>
  </w:num>
  <w:num w:numId="27">
    <w:abstractNumId w:val="13"/>
  </w:num>
  <w:num w:numId="28">
    <w:abstractNumId w:val="19"/>
  </w:num>
  <w:num w:numId="29">
    <w:abstractNumId w:val="0"/>
  </w:num>
  <w:num w:numId="30">
    <w:abstractNumId w:val="41"/>
  </w:num>
  <w:num w:numId="31">
    <w:abstractNumId w:val="48"/>
  </w:num>
  <w:num w:numId="32">
    <w:abstractNumId w:val="26"/>
  </w:num>
  <w:num w:numId="33">
    <w:abstractNumId w:val="43"/>
  </w:num>
  <w:num w:numId="34">
    <w:abstractNumId w:val="20"/>
  </w:num>
  <w:num w:numId="35">
    <w:abstractNumId w:val="47"/>
  </w:num>
  <w:num w:numId="36">
    <w:abstractNumId w:val="6"/>
  </w:num>
  <w:num w:numId="37">
    <w:abstractNumId w:val="38"/>
  </w:num>
  <w:num w:numId="38">
    <w:abstractNumId w:val="14"/>
  </w:num>
  <w:num w:numId="39">
    <w:abstractNumId w:val="23"/>
  </w:num>
  <w:num w:numId="40">
    <w:abstractNumId w:val="2"/>
  </w:num>
  <w:num w:numId="41">
    <w:abstractNumId w:val="25"/>
  </w:num>
  <w:num w:numId="42">
    <w:abstractNumId w:val="3"/>
  </w:num>
  <w:num w:numId="43">
    <w:abstractNumId w:val="40"/>
  </w:num>
  <w:num w:numId="44">
    <w:abstractNumId w:val="12"/>
  </w:num>
  <w:num w:numId="45">
    <w:abstractNumId w:val="33"/>
  </w:num>
  <w:num w:numId="46">
    <w:abstractNumId w:val="46"/>
  </w:num>
  <w:num w:numId="47">
    <w:abstractNumId w:val="22"/>
  </w:num>
  <w:num w:numId="48">
    <w:abstractNumId w:val="45"/>
  </w:num>
  <w:num w:numId="49">
    <w:abstractNumId w:val="4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10C2"/>
    <w:rsid w:val="000010D4"/>
    <w:rsid w:val="00001FA3"/>
    <w:rsid w:val="00002193"/>
    <w:rsid w:val="0000247C"/>
    <w:rsid w:val="00002642"/>
    <w:rsid w:val="00003214"/>
    <w:rsid w:val="0000588D"/>
    <w:rsid w:val="00005B23"/>
    <w:rsid w:val="000069CF"/>
    <w:rsid w:val="00006D63"/>
    <w:rsid w:val="00010397"/>
    <w:rsid w:val="000107E0"/>
    <w:rsid w:val="00010D6F"/>
    <w:rsid w:val="000118D3"/>
    <w:rsid w:val="00011DBB"/>
    <w:rsid w:val="000122AC"/>
    <w:rsid w:val="00012ED7"/>
    <w:rsid w:val="00013247"/>
    <w:rsid w:val="00013423"/>
    <w:rsid w:val="0001355E"/>
    <w:rsid w:val="000143BF"/>
    <w:rsid w:val="000145E9"/>
    <w:rsid w:val="00014E1A"/>
    <w:rsid w:val="000152AD"/>
    <w:rsid w:val="00015595"/>
    <w:rsid w:val="00016170"/>
    <w:rsid w:val="00017A4D"/>
    <w:rsid w:val="00017B56"/>
    <w:rsid w:val="00020353"/>
    <w:rsid w:val="00020CB4"/>
    <w:rsid w:val="000212A4"/>
    <w:rsid w:val="00021D64"/>
    <w:rsid w:val="00024A0D"/>
    <w:rsid w:val="00024F36"/>
    <w:rsid w:val="00024FF7"/>
    <w:rsid w:val="00025A51"/>
    <w:rsid w:val="00027035"/>
    <w:rsid w:val="00027C78"/>
    <w:rsid w:val="0003005C"/>
    <w:rsid w:val="00030109"/>
    <w:rsid w:val="0003021A"/>
    <w:rsid w:val="00031917"/>
    <w:rsid w:val="00031A71"/>
    <w:rsid w:val="00033550"/>
    <w:rsid w:val="00033A44"/>
    <w:rsid w:val="00033F0C"/>
    <w:rsid w:val="0003461E"/>
    <w:rsid w:val="0003499E"/>
    <w:rsid w:val="00034AF9"/>
    <w:rsid w:val="00034CEB"/>
    <w:rsid w:val="0003583C"/>
    <w:rsid w:val="00035A7E"/>
    <w:rsid w:val="00035E33"/>
    <w:rsid w:val="00036343"/>
    <w:rsid w:val="000365C8"/>
    <w:rsid w:val="000369CF"/>
    <w:rsid w:val="0003750F"/>
    <w:rsid w:val="00037814"/>
    <w:rsid w:val="00040048"/>
    <w:rsid w:val="00041253"/>
    <w:rsid w:val="000416C8"/>
    <w:rsid w:val="00044027"/>
    <w:rsid w:val="0004428C"/>
    <w:rsid w:val="00044A26"/>
    <w:rsid w:val="00044ACB"/>
    <w:rsid w:val="00044AE1"/>
    <w:rsid w:val="00045268"/>
    <w:rsid w:val="00045833"/>
    <w:rsid w:val="00045E90"/>
    <w:rsid w:val="0004664D"/>
    <w:rsid w:val="00046A78"/>
    <w:rsid w:val="00047311"/>
    <w:rsid w:val="00047433"/>
    <w:rsid w:val="0004751F"/>
    <w:rsid w:val="00051603"/>
    <w:rsid w:val="00051EC6"/>
    <w:rsid w:val="00052631"/>
    <w:rsid w:val="00052AB8"/>
    <w:rsid w:val="00052C69"/>
    <w:rsid w:val="00052E49"/>
    <w:rsid w:val="00054637"/>
    <w:rsid w:val="000552E0"/>
    <w:rsid w:val="0005549F"/>
    <w:rsid w:val="00056510"/>
    <w:rsid w:val="00056D3B"/>
    <w:rsid w:val="00057CD5"/>
    <w:rsid w:val="0006102B"/>
    <w:rsid w:val="000612DA"/>
    <w:rsid w:val="000618A0"/>
    <w:rsid w:val="00061ACC"/>
    <w:rsid w:val="00061AE4"/>
    <w:rsid w:val="0006210B"/>
    <w:rsid w:val="00062D83"/>
    <w:rsid w:val="00062F84"/>
    <w:rsid w:val="00063357"/>
    <w:rsid w:val="00063EDF"/>
    <w:rsid w:val="0006500D"/>
    <w:rsid w:val="0006544A"/>
    <w:rsid w:val="00067774"/>
    <w:rsid w:val="00067C75"/>
    <w:rsid w:val="000708E4"/>
    <w:rsid w:val="00071155"/>
    <w:rsid w:val="00071F9D"/>
    <w:rsid w:val="00072F27"/>
    <w:rsid w:val="000731E9"/>
    <w:rsid w:val="000732FA"/>
    <w:rsid w:val="00073D48"/>
    <w:rsid w:val="0007466F"/>
    <w:rsid w:val="000766CB"/>
    <w:rsid w:val="000773DD"/>
    <w:rsid w:val="00077635"/>
    <w:rsid w:val="000800D1"/>
    <w:rsid w:val="00080A91"/>
    <w:rsid w:val="00081193"/>
    <w:rsid w:val="0008181F"/>
    <w:rsid w:val="000820BB"/>
    <w:rsid w:val="000823CD"/>
    <w:rsid w:val="00082547"/>
    <w:rsid w:val="0008270F"/>
    <w:rsid w:val="00082746"/>
    <w:rsid w:val="00082DF0"/>
    <w:rsid w:val="00083848"/>
    <w:rsid w:val="00083A31"/>
    <w:rsid w:val="000843DE"/>
    <w:rsid w:val="0008488B"/>
    <w:rsid w:val="00084E70"/>
    <w:rsid w:val="00086773"/>
    <w:rsid w:val="0008688B"/>
    <w:rsid w:val="00086F7D"/>
    <w:rsid w:val="0008740E"/>
    <w:rsid w:val="000901B0"/>
    <w:rsid w:val="00091B40"/>
    <w:rsid w:val="000924FA"/>
    <w:rsid w:val="0009265E"/>
    <w:rsid w:val="00092D36"/>
    <w:rsid w:val="000942DC"/>
    <w:rsid w:val="000944AC"/>
    <w:rsid w:val="00094512"/>
    <w:rsid w:val="000948A7"/>
    <w:rsid w:val="000950CA"/>
    <w:rsid w:val="000958ED"/>
    <w:rsid w:val="0009619E"/>
    <w:rsid w:val="0009737C"/>
    <w:rsid w:val="0009772A"/>
    <w:rsid w:val="0009777A"/>
    <w:rsid w:val="00097824"/>
    <w:rsid w:val="00097EFD"/>
    <w:rsid w:val="00097F1C"/>
    <w:rsid w:val="000A0ACD"/>
    <w:rsid w:val="000A1CBC"/>
    <w:rsid w:val="000A2257"/>
    <w:rsid w:val="000A2FC4"/>
    <w:rsid w:val="000A3C85"/>
    <w:rsid w:val="000A454F"/>
    <w:rsid w:val="000A48E6"/>
    <w:rsid w:val="000A48EA"/>
    <w:rsid w:val="000A4F6A"/>
    <w:rsid w:val="000A575B"/>
    <w:rsid w:val="000A59C9"/>
    <w:rsid w:val="000A5A77"/>
    <w:rsid w:val="000A5B32"/>
    <w:rsid w:val="000A5DB2"/>
    <w:rsid w:val="000A605A"/>
    <w:rsid w:val="000A6ACA"/>
    <w:rsid w:val="000A7BB3"/>
    <w:rsid w:val="000B0AA8"/>
    <w:rsid w:val="000B0B89"/>
    <w:rsid w:val="000B0F1E"/>
    <w:rsid w:val="000B14BF"/>
    <w:rsid w:val="000B191A"/>
    <w:rsid w:val="000B1B06"/>
    <w:rsid w:val="000B1DB2"/>
    <w:rsid w:val="000B1F8C"/>
    <w:rsid w:val="000B2D66"/>
    <w:rsid w:val="000B3082"/>
    <w:rsid w:val="000B3226"/>
    <w:rsid w:val="000B38C8"/>
    <w:rsid w:val="000B4F0F"/>
    <w:rsid w:val="000B57F6"/>
    <w:rsid w:val="000B584C"/>
    <w:rsid w:val="000B6844"/>
    <w:rsid w:val="000B709C"/>
    <w:rsid w:val="000B72F1"/>
    <w:rsid w:val="000C01C0"/>
    <w:rsid w:val="000C0DA8"/>
    <w:rsid w:val="000C10D3"/>
    <w:rsid w:val="000C2365"/>
    <w:rsid w:val="000C2EC6"/>
    <w:rsid w:val="000C30BE"/>
    <w:rsid w:val="000C3718"/>
    <w:rsid w:val="000C3FC8"/>
    <w:rsid w:val="000C45D4"/>
    <w:rsid w:val="000C4CF2"/>
    <w:rsid w:val="000C4FD3"/>
    <w:rsid w:val="000C51B5"/>
    <w:rsid w:val="000C5E59"/>
    <w:rsid w:val="000C5EEB"/>
    <w:rsid w:val="000C60C0"/>
    <w:rsid w:val="000C64EC"/>
    <w:rsid w:val="000C6852"/>
    <w:rsid w:val="000C78DE"/>
    <w:rsid w:val="000D1D7E"/>
    <w:rsid w:val="000D25F7"/>
    <w:rsid w:val="000D2B77"/>
    <w:rsid w:val="000D4141"/>
    <w:rsid w:val="000D4CB9"/>
    <w:rsid w:val="000D6630"/>
    <w:rsid w:val="000D6A85"/>
    <w:rsid w:val="000D6C80"/>
    <w:rsid w:val="000D73ED"/>
    <w:rsid w:val="000D7792"/>
    <w:rsid w:val="000D7B76"/>
    <w:rsid w:val="000E03CD"/>
    <w:rsid w:val="000E0584"/>
    <w:rsid w:val="000E0979"/>
    <w:rsid w:val="000E0A02"/>
    <w:rsid w:val="000E107E"/>
    <w:rsid w:val="000E1E49"/>
    <w:rsid w:val="000E1F4B"/>
    <w:rsid w:val="000E1FD0"/>
    <w:rsid w:val="000E20C2"/>
    <w:rsid w:val="000E25A1"/>
    <w:rsid w:val="000E2C42"/>
    <w:rsid w:val="000E371F"/>
    <w:rsid w:val="000E4693"/>
    <w:rsid w:val="000E5648"/>
    <w:rsid w:val="000E5CA2"/>
    <w:rsid w:val="000E6567"/>
    <w:rsid w:val="000E699B"/>
    <w:rsid w:val="000E6D6D"/>
    <w:rsid w:val="000E6E74"/>
    <w:rsid w:val="000E77F8"/>
    <w:rsid w:val="000E799E"/>
    <w:rsid w:val="000F0300"/>
    <w:rsid w:val="000F070A"/>
    <w:rsid w:val="000F111A"/>
    <w:rsid w:val="000F12F5"/>
    <w:rsid w:val="000F1527"/>
    <w:rsid w:val="000F1943"/>
    <w:rsid w:val="000F1CAA"/>
    <w:rsid w:val="000F20CD"/>
    <w:rsid w:val="000F2391"/>
    <w:rsid w:val="000F4220"/>
    <w:rsid w:val="000F5F6D"/>
    <w:rsid w:val="000F624C"/>
    <w:rsid w:val="000F639E"/>
    <w:rsid w:val="000F76B8"/>
    <w:rsid w:val="00100CD7"/>
    <w:rsid w:val="001015F8"/>
    <w:rsid w:val="001018FD"/>
    <w:rsid w:val="00101FF0"/>
    <w:rsid w:val="001040FF"/>
    <w:rsid w:val="00104371"/>
    <w:rsid w:val="00104EBF"/>
    <w:rsid w:val="00105020"/>
    <w:rsid w:val="0010531B"/>
    <w:rsid w:val="00105508"/>
    <w:rsid w:val="00105664"/>
    <w:rsid w:val="00105A77"/>
    <w:rsid w:val="001075B9"/>
    <w:rsid w:val="00107C0F"/>
    <w:rsid w:val="00107EBA"/>
    <w:rsid w:val="00110B9D"/>
    <w:rsid w:val="00111A93"/>
    <w:rsid w:val="00112472"/>
    <w:rsid w:val="001140D4"/>
    <w:rsid w:val="0011461B"/>
    <w:rsid w:val="00114672"/>
    <w:rsid w:val="0011489A"/>
    <w:rsid w:val="00116EA3"/>
    <w:rsid w:val="00116FC7"/>
    <w:rsid w:val="00117808"/>
    <w:rsid w:val="00121887"/>
    <w:rsid w:val="0012474D"/>
    <w:rsid w:val="00124BC4"/>
    <w:rsid w:val="00125015"/>
    <w:rsid w:val="001255FB"/>
    <w:rsid w:val="00126659"/>
    <w:rsid w:val="0012667C"/>
    <w:rsid w:val="00126A9C"/>
    <w:rsid w:val="001276E0"/>
    <w:rsid w:val="00130D21"/>
    <w:rsid w:val="00131E63"/>
    <w:rsid w:val="0013325E"/>
    <w:rsid w:val="00133600"/>
    <w:rsid w:val="00134786"/>
    <w:rsid w:val="00134ABB"/>
    <w:rsid w:val="00134D8C"/>
    <w:rsid w:val="001358FE"/>
    <w:rsid w:val="0013683D"/>
    <w:rsid w:val="00141A71"/>
    <w:rsid w:val="00141BA7"/>
    <w:rsid w:val="00141E9E"/>
    <w:rsid w:val="00142150"/>
    <w:rsid w:val="00142AFF"/>
    <w:rsid w:val="00142D26"/>
    <w:rsid w:val="00143005"/>
    <w:rsid w:val="0014369F"/>
    <w:rsid w:val="00144E6E"/>
    <w:rsid w:val="00145297"/>
    <w:rsid w:val="001452C3"/>
    <w:rsid w:val="00146640"/>
    <w:rsid w:val="00146921"/>
    <w:rsid w:val="00147449"/>
    <w:rsid w:val="00147E46"/>
    <w:rsid w:val="00150009"/>
    <w:rsid w:val="001501C5"/>
    <w:rsid w:val="001504B5"/>
    <w:rsid w:val="001509CA"/>
    <w:rsid w:val="00151DB0"/>
    <w:rsid w:val="00153AEC"/>
    <w:rsid w:val="001540AF"/>
    <w:rsid w:val="00155822"/>
    <w:rsid w:val="0015595C"/>
    <w:rsid w:val="00155DDE"/>
    <w:rsid w:val="0015734A"/>
    <w:rsid w:val="001575AA"/>
    <w:rsid w:val="00160361"/>
    <w:rsid w:val="00164AC2"/>
    <w:rsid w:val="00164C9A"/>
    <w:rsid w:val="00164CCB"/>
    <w:rsid w:val="00165BF2"/>
    <w:rsid w:val="00165BFA"/>
    <w:rsid w:val="001662A0"/>
    <w:rsid w:val="0016704A"/>
    <w:rsid w:val="0016756F"/>
    <w:rsid w:val="00167E8F"/>
    <w:rsid w:val="00167EC4"/>
    <w:rsid w:val="00167F1E"/>
    <w:rsid w:val="00170F98"/>
    <w:rsid w:val="00171090"/>
    <w:rsid w:val="00171C29"/>
    <w:rsid w:val="0017285B"/>
    <w:rsid w:val="00172F26"/>
    <w:rsid w:val="0017314B"/>
    <w:rsid w:val="00173271"/>
    <w:rsid w:val="00173896"/>
    <w:rsid w:val="00173BB6"/>
    <w:rsid w:val="00174D98"/>
    <w:rsid w:val="001759ED"/>
    <w:rsid w:val="00175C18"/>
    <w:rsid w:val="00176541"/>
    <w:rsid w:val="001767D4"/>
    <w:rsid w:val="001768CD"/>
    <w:rsid w:val="00176F2E"/>
    <w:rsid w:val="0017737A"/>
    <w:rsid w:val="00177476"/>
    <w:rsid w:val="00177DCE"/>
    <w:rsid w:val="00180A65"/>
    <w:rsid w:val="00181080"/>
    <w:rsid w:val="00181DC1"/>
    <w:rsid w:val="00181E46"/>
    <w:rsid w:val="0018339B"/>
    <w:rsid w:val="00184CFA"/>
    <w:rsid w:val="00185E55"/>
    <w:rsid w:val="001862EF"/>
    <w:rsid w:val="00186496"/>
    <w:rsid w:val="001865FB"/>
    <w:rsid w:val="00190290"/>
    <w:rsid w:val="00190667"/>
    <w:rsid w:val="00190DDE"/>
    <w:rsid w:val="00191061"/>
    <w:rsid w:val="00191CCA"/>
    <w:rsid w:val="00192788"/>
    <w:rsid w:val="001934F6"/>
    <w:rsid w:val="00193C11"/>
    <w:rsid w:val="00194B19"/>
    <w:rsid w:val="00194C4B"/>
    <w:rsid w:val="001950CA"/>
    <w:rsid w:val="0019539F"/>
    <w:rsid w:val="00195A74"/>
    <w:rsid w:val="00196360"/>
    <w:rsid w:val="00196EB3"/>
    <w:rsid w:val="00197062"/>
    <w:rsid w:val="00197C62"/>
    <w:rsid w:val="001A01DC"/>
    <w:rsid w:val="001A068E"/>
    <w:rsid w:val="001A086B"/>
    <w:rsid w:val="001A0922"/>
    <w:rsid w:val="001A0C05"/>
    <w:rsid w:val="001A116B"/>
    <w:rsid w:val="001A17B7"/>
    <w:rsid w:val="001A247C"/>
    <w:rsid w:val="001A25A1"/>
    <w:rsid w:val="001A2682"/>
    <w:rsid w:val="001A2A23"/>
    <w:rsid w:val="001A386D"/>
    <w:rsid w:val="001A3B58"/>
    <w:rsid w:val="001A3D48"/>
    <w:rsid w:val="001A448E"/>
    <w:rsid w:val="001A46E2"/>
    <w:rsid w:val="001A4BC0"/>
    <w:rsid w:val="001A57B6"/>
    <w:rsid w:val="001A6DD6"/>
    <w:rsid w:val="001A72D1"/>
    <w:rsid w:val="001A78E0"/>
    <w:rsid w:val="001B04B0"/>
    <w:rsid w:val="001B13E8"/>
    <w:rsid w:val="001B1B4C"/>
    <w:rsid w:val="001B2526"/>
    <w:rsid w:val="001B256D"/>
    <w:rsid w:val="001B2BFB"/>
    <w:rsid w:val="001B2F44"/>
    <w:rsid w:val="001B397B"/>
    <w:rsid w:val="001B3BE7"/>
    <w:rsid w:val="001B49A9"/>
    <w:rsid w:val="001B4ED6"/>
    <w:rsid w:val="001B628D"/>
    <w:rsid w:val="001B6AAD"/>
    <w:rsid w:val="001B7AC0"/>
    <w:rsid w:val="001C000C"/>
    <w:rsid w:val="001C1089"/>
    <w:rsid w:val="001C1104"/>
    <w:rsid w:val="001C2548"/>
    <w:rsid w:val="001C375A"/>
    <w:rsid w:val="001C387A"/>
    <w:rsid w:val="001C3E9A"/>
    <w:rsid w:val="001C3FBB"/>
    <w:rsid w:val="001C4E71"/>
    <w:rsid w:val="001C5B61"/>
    <w:rsid w:val="001C64AC"/>
    <w:rsid w:val="001C6C65"/>
    <w:rsid w:val="001C7305"/>
    <w:rsid w:val="001C78F9"/>
    <w:rsid w:val="001D0C48"/>
    <w:rsid w:val="001D174A"/>
    <w:rsid w:val="001D1B73"/>
    <w:rsid w:val="001D25F8"/>
    <w:rsid w:val="001D39FC"/>
    <w:rsid w:val="001D4574"/>
    <w:rsid w:val="001D5DC8"/>
    <w:rsid w:val="001D6529"/>
    <w:rsid w:val="001D6BFC"/>
    <w:rsid w:val="001D77F1"/>
    <w:rsid w:val="001E056A"/>
    <w:rsid w:val="001E0A43"/>
    <w:rsid w:val="001E119D"/>
    <w:rsid w:val="001E16B3"/>
    <w:rsid w:val="001E184A"/>
    <w:rsid w:val="001E18CB"/>
    <w:rsid w:val="001E1A1F"/>
    <w:rsid w:val="001E20B3"/>
    <w:rsid w:val="001E27A3"/>
    <w:rsid w:val="001E2E34"/>
    <w:rsid w:val="001E2F0E"/>
    <w:rsid w:val="001E30CF"/>
    <w:rsid w:val="001E3734"/>
    <w:rsid w:val="001E4232"/>
    <w:rsid w:val="001E4F88"/>
    <w:rsid w:val="001E542D"/>
    <w:rsid w:val="001E553F"/>
    <w:rsid w:val="001E6E2F"/>
    <w:rsid w:val="001E6F02"/>
    <w:rsid w:val="001E7AB8"/>
    <w:rsid w:val="001E7F21"/>
    <w:rsid w:val="001F0453"/>
    <w:rsid w:val="001F045D"/>
    <w:rsid w:val="001F0E75"/>
    <w:rsid w:val="001F0F9D"/>
    <w:rsid w:val="001F12F4"/>
    <w:rsid w:val="001F2151"/>
    <w:rsid w:val="001F2B09"/>
    <w:rsid w:val="001F3074"/>
    <w:rsid w:val="001F30FE"/>
    <w:rsid w:val="001F436F"/>
    <w:rsid w:val="001F5081"/>
    <w:rsid w:val="001F5CEC"/>
    <w:rsid w:val="001F6FD2"/>
    <w:rsid w:val="0020089F"/>
    <w:rsid w:val="00200B42"/>
    <w:rsid w:val="00200CEC"/>
    <w:rsid w:val="00201BFB"/>
    <w:rsid w:val="00202413"/>
    <w:rsid w:val="00202FB1"/>
    <w:rsid w:val="00203A61"/>
    <w:rsid w:val="00203AFD"/>
    <w:rsid w:val="00203D24"/>
    <w:rsid w:val="00204337"/>
    <w:rsid w:val="0020495B"/>
    <w:rsid w:val="00206C85"/>
    <w:rsid w:val="00206D8C"/>
    <w:rsid w:val="00207103"/>
    <w:rsid w:val="00210982"/>
    <w:rsid w:val="00211F12"/>
    <w:rsid w:val="00212092"/>
    <w:rsid w:val="002129FA"/>
    <w:rsid w:val="00213244"/>
    <w:rsid w:val="00213A6C"/>
    <w:rsid w:val="00213A80"/>
    <w:rsid w:val="00215C47"/>
    <w:rsid w:val="00215EB6"/>
    <w:rsid w:val="00216988"/>
    <w:rsid w:val="00217958"/>
    <w:rsid w:val="00217C2B"/>
    <w:rsid w:val="002203A3"/>
    <w:rsid w:val="002207FA"/>
    <w:rsid w:val="0022095B"/>
    <w:rsid w:val="00221067"/>
    <w:rsid w:val="00221553"/>
    <w:rsid w:val="00221BE4"/>
    <w:rsid w:val="00221C76"/>
    <w:rsid w:val="002243ED"/>
    <w:rsid w:val="002243F5"/>
    <w:rsid w:val="00224454"/>
    <w:rsid w:val="0022484A"/>
    <w:rsid w:val="00224E97"/>
    <w:rsid w:val="002252A5"/>
    <w:rsid w:val="002255A2"/>
    <w:rsid w:val="00226BBE"/>
    <w:rsid w:val="00227D4B"/>
    <w:rsid w:val="002302FD"/>
    <w:rsid w:val="00230900"/>
    <w:rsid w:val="00230D22"/>
    <w:rsid w:val="002315FB"/>
    <w:rsid w:val="002323EC"/>
    <w:rsid w:val="0023287E"/>
    <w:rsid w:val="002334D3"/>
    <w:rsid w:val="0023371A"/>
    <w:rsid w:val="00233ADF"/>
    <w:rsid w:val="00233AED"/>
    <w:rsid w:val="00234BD3"/>
    <w:rsid w:val="002362E4"/>
    <w:rsid w:val="0023780D"/>
    <w:rsid w:val="00237F24"/>
    <w:rsid w:val="00241535"/>
    <w:rsid w:val="0024161D"/>
    <w:rsid w:val="00241DEC"/>
    <w:rsid w:val="00241EFF"/>
    <w:rsid w:val="002432CE"/>
    <w:rsid w:val="00243A1C"/>
    <w:rsid w:val="00243AB4"/>
    <w:rsid w:val="00243F4B"/>
    <w:rsid w:val="002444A9"/>
    <w:rsid w:val="00244949"/>
    <w:rsid w:val="00244C01"/>
    <w:rsid w:val="002451AA"/>
    <w:rsid w:val="002451BA"/>
    <w:rsid w:val="00245276"/>
    <w:rsid w:val="002477E1"/>
    <w:rsid w:val="00247AD9"/>
    <w:rsid w:val="0025088C"/>
    <w:rsid w:val="00251034"/>
    <w:rsid w:val="002512EB"/>
    <w:rsid w:val="0025274E"/>
    <w:rsid w:val="00253434"/>
    <w:rsid w:val="00253481"/>
    <w:rsid w:val="0025464E"/>
    <w:rsid w:val="00255F27"/>
    <w:rsid w:val="0025677D"/>
    <w:rsid w:val="002567A9"/>
    <w:rsid w:val="002568B2"/>
    <w:rsid w:val="00257476"/>
    <w:rsid w:val="00257B66"/>
    <w:rsid w:val="00257D1A"/>
    <w:rsid w:val="0026049D"/>
    <w:rsid w:val="002614C7"/>
    <w:rsid w:val="00262155"/>
    <w:rsid w:val="0026243F"/>
    <w:rsid w:val="00262A25"/>
    <w:rsid w:val="00263CA5"/>
    <w:rsid w:val="0026400A"/>
    <w:rsid w:val="002645CB"/>
    <w:rsid w:val="002646D2"/>
    <w:rsid w:val="002647E8"/>
    <w:rsid w:val="00264FA2"/>
    <w:rsid w:val="0026588E"/>
    <w:rsid w:val="00265D11"/>
    <w:rsid w:val="00265FA2"/>
    <w:rsid w:val="002661BC"/>
    <w:rsid w:val="00267034"/>
    <w:rsid w:val="00267441"/>
    <w:rsid w:val="00267A1C"/>
    <w:rsid w:val="002708CD"/>
    <w:rsid w:val="0027336B"/>
    <w:rsid w:val="00273F47"/>
    <w:rsid w:val="00273FE7"/>
    <w:rsid w:val="0027435D"/>
    <w:rsid w:val="00274C88"/>
    <w:rsid w:val="00274ECF"/>
    <w:rsid w:val="00275471"/>
    <w:rsid w:val="0027597D"/>
    <w:rsid w:val="0027624B"/>
    <w:rsid w:val="002769EC"/>
    <w:rsid w:val="0027751E"/>
    <w:rsid w:val="00277958"/>
    <w:rsid w:val="002801D3"/>
    <w:rsid w:val="002806F3"/>
    <w:rsid w:val="00281135"/>
    <w:rsid w:val="00281790"/>
    <w:rsid w:val="0028193F"/>
    <w:rsid w:val="00281AA7"/>
    <w:rsid w:val="002827CA"/>
    <w:rsid w:val="00283005"/>
    <w:rsid w:val="002835D1"/>
    <w:rsid w:val="00284D97"/>
    <w:rsid w:val="00285283"/>
    <w:rsid w:val="002907D8"/>
    <w:rsid w:val="00290CC2"/>
    <w:rsid w:val="00290CF5"/>
    <w:rsid w:val="002914E4"/>
    <w:rsid w:val="00291AE0"/>
    <w:rsid w:val="0029456B"/>
    <w:rsid w:val="00294BD5"/>
    <w:rsid w:val="0029530C"/>
    <w:rsid w:val="00295360"/>
    <w:rsid w:val="00295389"/>
    <w:rsid w:val="00295EBD"/>
    <w:rsid w:val="00296E04"/>
    <w:rsid w:val="00297120"/>
    <w:rsid w:val="00297969"/>
    <w:rsid w:val="002A04F8"/>
    <w:rsid w:val="002A2AB5"/>
    <w:rsid w:val="002A337A"/>
    <w:rsid w:val="002A43ED"/>
    <w:rsid w:val="002A4885"/>
    <w:rsid w:val="002A6474"/>
    <w:rsid w:val="002A6FD2"/>
    <w:rsid w:val="002A7451"/>
    <w:rsid w:val="002A750A"/>
    <w:rsid w:val="002A76DF"/>
    <w:rsid w:val="002A7941"/>
    <w:rsid w:val="002A7B73"/>
    <w:rsid w:val="002B0545"/>
    <w:rsid w:val="002B0F42"/>
    <w:rsid w:val="002B1228"/>
    <w:rsid w:val="002B162C"/>
    <w:rsid w:val="002B2EF3"/>
    <w:rsid w:val="002B3D2B"/>
    <w:rsid w:val="002B3FFD"/>
    <w:rsid w:val="002B6E69"/>
    <w:rsid w:val="002B74C0"/>
    <w:rsid w:val="002B7619"/>
    <w:rsid w:val="002C0864"/>
    <w:rsid w:val="002C1F87"/>
    <w:rsid w:val="002C2857"/>
    <w:rsid w:val="002C28EB"/>
    <w:rsid w:val="002C2F22"/>
    <w:rsid w:val="002C30F9"/>
    <w:rsid w:val="002C35D7"/>
    <w:rsid w:val="002C4138"/>
    <w:rsid w:val="002C4AD0"/>
    <w:rsid w:val="002C4DDA"/>
    <w:rsid w:val="002C5AA8"/>
    <w:rsid w:val="002C676E"/>
    <w:rsid w:val="002C6F8E"/>
    <w:rsid w:val="002C75E3"/>
    <w:rsid w:val="002C7D11"/>
    <w:rsid w:val="002C7D1A"/>
    <w:rsid w:val="002D0868"/>
    <w:rsid w:val="002D0C98"/>
    <w:rsid w:val="002D1873"/>
    <w:rsid w:val="002D1ACC"/>
    <w:rsid w:val="002D24D6"/>
    <w:rsid w:val="002D2BA8"/>
    <w:rsid w:val="002D4178"/>
    <w:rsid w:val="002D42EE"/>
    <w:rsid w:val="002D5755"/>
    <w:rsid w:val="002D61BE"/>
    <w:rsid w:val="002D669D"/>
    <w:rsid w:val="002D7C69"/>
    <w:rsid w:val="002D7EF9"/>
    <w:rsid w:val="002E02A0"/>
    <w:rsid w:val="002E055F"/>
    <w:rsid w:val="002E1212"/>
    <w:rsid w:val="002E135A"/>
    <w:rsid w:val="002E1374"/>
    <w:rsid w:val="002E2113"/>
    <w:rsid w:val="002E2210"/>
    <w:rsid w:val="002E2EA9"/>
    <w:rsid w:val="002E3515"/>
    <w:rsid w:val="002E3BB1"/>
    <w:rsid w:val="002E4C1A"/>
    <w:rsid w:val="002E4F5F"/>
    <w:rsid w:val="002E53F5"/>
    <w:rsid w:val="002E5995"/>
    <w:rsid w:val="002E5A4A"/>
    <w:rsid w:val="002E5B56"/>
    <w:rsid w:val="002E5C3A"/>
    <w:rsid w:val="002E60D0"/>
    <w:rsid w:val="002E76B2"/>
    <w:rsid w:val="002E7909"/>
    <w:rsid w:val="002E7C49"/>
    <w:rsid w:val="002E7D0A"/>
    <w:rsid w:val="002F0DFB"/>
    <w:rsid w:val="002F111F"/>
    <w:rsid w:val="002F11F0"/>
    <w:rsid w:val="002F1393"/>
    <w:rsid w:val="002F18AE"/>
    <w:rsid w:val="002F1B4F"/>
    <w:rsid w:val="002F1CF6"/>
    <w:rsid w:val="002F324B"/>
    <w:rsid w:val="002F3814"/>
    <w:rsid w:val="002F3F6F"/>
    <w:rsid w:val="002F58F1"/>
    <w:rsid w:val="002F5CD8"/>
    <w:rsid w:val="002F6CC7"/>
    <w:rsid w:val="00300565"/>
    <w:rsid w:val="0030072B"/>
    <w:rsid w:val="00300A47"/>
    <w:rsid w:val="003015DF"/>
    <w:rsid w:val="00301A59"/>
    <w:rsid w:val="00301BB0"/>
    <w:rsid w:val="00302D48"/>
    <w:rsid w:val="00303519"/>
    <w:rsid w:val="003042F8"/>
    <w:rsid w:val="00304A63"/>
    <w:rsid w:val="00304E87"/>
    <w:rsid w:val="003069D5"/>
    <w:rsid w:val="00306C3E"/>
    <w:rsid w:val="0030705D"/>
    <w:rsid w:val="00307294"/>
    <w:rsid w:val="00307E92"/>
    <w:rsid w:val="003106FA"/>
    <w:rsid w:val="00310E0D"/>
    <w:rsid w:val="00311642"/>
    <w:rsid w:val="00312552"/>
    <w:rsid w:val="00312AC8"/>
    <w:rsid w:val="003133B0"/>
    <w:rsid w:val="00313CDF"/>
    <w:rsid w:val="003144CC"/>
    <w:rsid w:val="00314569"/>
    <w:rsid w:val="00314974"/>
    <w:rsid w:val="0031526C"/>
    <w:rsid w:val="00315CAD"/>
    <w:rsid w:val="003160ED"/>
    <w:rsid w:val="00316D91"/>
    <w:rsid w:val="0032124E"/>
    <w:rsid w:val="00321B62"/>
    <w:rsid w:val="00321C27"/>
    <w:rsid w:val="00321F95"/>
    <w:rsid w:val="003220E9"/>
    <w:rsid w:val="00323785"/>
    <w:rsid w:val="0032395D"/>
    <w:rsid w:val="00323C8F"/>
    <w:rsid w:val="0032444E"/>
    <w:rsid w:val="00324816"/>
    <w:rsid w:val="00325503"/>
    <w:rsid w:val="0032665B"/>
    <w:rsid w:val="00326D6F"/>
    <w:rsid w:val="00326EDA"/>
    <w:rsid w:val="00327345"/>
    <w:rsid w:val="0032737E"/>
    <w:rsid w:val="0033019D"/>
    <w:rsid w:val="00331087"/>
    <w:rsid w:val="00332397"/>
    <w:rsid w:val="003327E3"/>
    <w:rsid w:val="00332E14"/>
    <w:rsid w:val="00332E46"/>
    <w:rsid w:val="00333A7A"/>
    <w:rsid w:val="00334273"/>
    <w:rsid w:val="00335751"/>
    <w:rsid w:val="00335866"/>
    <w:rsid w:val="0033689C"/>
    <w:rsid w:val="00336C1E"/>
    <w:rsid w:val="00337180"/>
    <w:rsid w:val="00337356"/>
    <w:rsid w:val="0033736D"/>
    <w:rsid w:val="00337E0C"/>
    <w:rsid w:val="003409FD"/>
    <w:rsid w:val="00340B24"/>
    <w:rsid w:val="00341A1C"/>
    <w:rsid w:val="00341EF9"/>
    <w:rsid w:val="0034209A"/>
    <w:rsid w:val="003439F6"/>
    <w:rsid w:val="00344195"/>
    <w:rsid w:val="00344973"/>
    <w:rsid w:val="00345C53"/>
    <w:rsid w:val="00345ED5"/>
    <w:rsid w:val="0034619D"/>
    <w:rsid w:val="003463DE"/>
    <w:rsid w:val="00346406"/>
    <w:rsid w:val="00346627"/>
    <w:rsid w:val="003473AE"/>
    <w:rsid w:val="003519B0"/>
    <w:rsid w:val="003542F5"/>
    <w:rsid w:val="00355D26"/>
    <w:rsid w:val="003578A6"/>
    <w:rsid w:val="00357F8D"/>
    <w:rsid w:val="003604D0"/>
    <w:rsid w:val="00360581"/>
    <w:rsid w:val="003614F8"/>
    <w:rsid w:val="00361AA9"/>
    <w:rsid w:val="00361EF8"/>
    <w:rsid w:val="00361F05"/>
    <w:rsid w:val="003623F7"/>
    <w:rsid w:val="0036275D"/>
    <w:rsid w:val="00362E0F"/>
    <w:rsid w:val="0036443C"/>
    <w:rsid w:val="003647A0"/>
    <w:rsid w:val="00364800"/>
    <w:rsid w:val="00364C93"/>
    <w:rsid w:val="00364E71"/>
    <w:rsid w:val="0036549A"/>
    <w:rsid w:val="003654A7"/>
    <w:rsid w:val="00365868"/>
    <w:rsid w:val="00365AA4"/>
    <w:rsid w:val="00365B8C"/>
    <w:rsid w:val="0036751C"/>
    <w:rsid w:val="00367633"/>
    <w:rsid w:val="00370DDA"/>
    <w:rsid w:val="00371C0A"/>
    <w:rsid w:val="003735AF"/>
    <w:rsid w:val="0037427C"/>
    <w:rsid w:val="00375982"/>
    <w:rsid w:val="00376A41"/>
    <w:rsid w:val="00376ECB"/>
    <w:rsid w:val="00377429"/>
    <w:rsid w:val="003809EA"/>
    <w:rsid w:val="00380DBE"/>
    <w:rsid w:val="003820F5"/>
    <w:rsid w:val="003823A8"/>
    <w:rsid w:val="00382718"/>
    <w:rsid w:val="00382C08"/>
    <w:rsid w:val="0038346C"/>
    <w:rsid w:val="00384AFD"/>
    <w:rsid w:val="00384CB3"/>
    <w:rsid w:val="00386015"/>
    <w:rsid w:val="003879A3"/>
    <w:rsid w:val="003906AC"/>
    <w:rsid w:val="00391E8B"/>
    <w:rsid w:val="003925F5"/>
    <w:rsid w:val="00392722"/>
    <w:rsid w:val="003927F2"/>
    <w:rsid w:val="003934F9"/>
    <w:rsid w:val="00393AA4"/>
    <w:rsid w:val="00393AA5"/>
    <w:rsid w:val="003952A8"/>
    <w:rsid w:val="00395B3A"/>
    <w:rsid w:val="0039634E"/>
    <w:rsid w:val="003966CC"/>
    <w:rsid w:val="00396CD4"/>
    <w:rsid w:val="00397D7C"/>
    <w:rsid w:val="003A02BA"/>
    <w:rsid w:val="003A0DBD"/>
    <w:rsid w:val="003A13AE"/>
    <w:rsid w:val="003A1502"/>
    <w:rsid w:val="003A2768"/>
    <w:rsid w:val="003A3569"/>
    <w:rsid w:val="003A39DF"/>
    <w:rsid w:val="003A3F74"/>
    <w:rsid w:val="003A47C8"/>
    <w:rsid w:val="003A4B8D"/>
    <w:rsid w:val="003A4FCB"/>
    <w:rsid w:val="003A60B3"/>
    <w:rsid w:val="003A62F3"/>
    <w:rsid w:val="003A651B"/>
    <w:rsid w:val="003A7621"/>
    <w:rsid w:val="003B063A"/>
    <w:rsid w:val="003B1C5F"/>
    <w:rsid w:val="003B2037"/>
    <w:rsid w:val="003B20FB"/>
    <w:rsid w:val="003B2BAC"/>
    <w:rsid w:val="003B2CE0"/>
    <w:rsid w:val="003B2EBC"/>
    <w:rsid w:val="003B3566"/>
    <w:rsid w:val="003B3902"/>
    <w:rsid w:val="003B5FDC"/>
    <w:rsid w:val="003B5FF6"/>
    <w:rsid w:val="003B63EA"/>
    <w:rsid w:val="003B684D"/>
    <w:rsid w:val="003B73D4"/>
    <w:rsid w:val="003B7CB1"/>
    <w:rsid w:val="003C1265"/>
    <w:rsid w:val="003C2125"/>
    <w:rsid w:val="003C23CD"/>
    <w:rsid w:val="003C24FE"/>
    <w:rsid w:val="003C24FF"/>
    <w:rsid w:val="003C2DCA"/>
    <w:rsid w:val="003C313A"/>
    <w:rsid w:val="003C34A3"/>
    <w:rsid w:val="003C40EB"/>
    <w:rsid w:val="003C541F"/>
    <w:rsid w:val="003C6648"/>
    <w:rsid w:val="003C725E"/>
    <w:rsid w:val="003C77B7"/>
    <w:rsid w:val="003D1026"/>
    <w:rsid w:val="003D10F7"/>
    <w:rsid w:val="003D19FE"/>
    <w:rsid w:val="003D379A"/>
    <w:rsid w:val="003D37CC"/>
    <w:rsid w:val="003D3851"/>
    <w:rsid w:val="003D482D"/>
    <w:rsid w:val="003D4AD4"/>
    <w:rsid w:val="003D5385"/>
    <w:rsid w:val="003D55FC"/>
    <w:rsid w:val="003D5854"/>
    <w:rsid w:val="003D6544"/>
    <w:rsid w:val="003D68FC"/>
    <w:rsid w:val="003D7AAD"/>
    <w:rsid w:val="003E057F"/>
    <w:rsid w:val="003E0C6B"/>
    <w:rsid w:val="003E1174"/>
    <w:rsid w:val="003E17AD"/>
    <w:rsid w:val="003E21AB"/>
    <w:rsid w:val="003E29C5"/>
    <w:rsid w:val="003E3B58"/>
    <w:rsid w:val="003E4E89"/>
    <w:rsid w:val="003E4FFF"/>
    <w:rsid w:val="003E51DA"/>
    <w:rsid w:val="003E5454"/>
    <w:rsid w:val="003E61D3"/>
    <w:rsid w:val="003E6753"/>
    <w:rsid w:val="003E6AF6"/>
    <w:rsid w:val="003E6B52"/>
    <w:rsid w:val="003F06EC"/>
    <w:rsid w:val="003F0E3D"/>
    <w:rsid w:val="003F3199"/>
    <w:rsid w:val="003F5899"/>
    <w:rsid w:val="003F749E"/>
    <w:rsid w:val="0040006B"/>
    <w:rsid w:val="0040089B"/>
    <w:rsid w:val="00401769"/>
    <w:rsid w:val="004017FF"/>
    <w:rsid w:val="004019CF"/>
    <w:rsid w:val="004019F6"/>
    <w:rsid w:val="00401DA3"/>
    <w:rsid w:val="004025BC"/>
    <w:rsid w:val="00403317"/>
    <w:rsid w:val="00403F8D"/>
    <w:rsid w:val="004041C1"/>
    <w:rsid w:val="0040476D"/>
    <w:rsid w:val="004052B0"/>
    <w:rsid w:val="00405691"/>
    <w:rsid w:val="00405D74"/>
    <w:rsid w:val="00405FD7"/>
    <w:rsid w:val="00406479"/>
    <w:rsid w:val="00406506"/>
    <w:rsid w:val="00407784"/>
    <w:rsid w:val="00410F95"/>
    <w:rsid w:val="00411213"/>
    <w:rsid w:val="0041199F"/>
    <w:rsid w:val="004137A3"/>
    <w:rsid w:val="00413A7F"/>
    <w:rsid w:val="00414BAB"/>
    <w:rsid w:val="00415D13"/>
    <w:rsid w:val="0041700E"/>
    <w:rsid w:val="004171D3"/>
    <w:rsid w:val="00420254"/>
    <w:rsid w:val="00421593"/>
    <w:rsid w:val="0042260A"/>
    <w:rsid w:val="00422658"/>
    <w:rsid w:val="00423C81"/>
    <w:rsid w:val="004246BD"/>
    <w:rsid w:val="00424B86"/>
    <w:rsid w:val="004255EC"/>
    <w:rsid w:val="00425A8B"/>
    <w:rsid w:val="00425ADA"/>
    <w:rsid w:val="004262D1"/>
    <w:rsid w:val="0042746F"/>
    <w:rsid w:val="004327A3"/>
    <w:rsid w:val="00432E02"/>
    <w:rsid w:val="00432F2F"/>
    <w:rsid w:val="00433090"/>
    <w:rsid w:val="0043467D"/>
    <w:rsid w:val="00434D2D"/>
    <w:rsid w:val="00434FEB"/>
    <w:rsid w:val="00435442"/>
    <w:rsid w:val="00435C43"/>
    <w:rsid w:val="00435DEC"/>
    <w:rsid w:val="00436023"/>
    <w:rsid w:val="00436185"/>
    <w:rsid w:val="004365B8"/>
    <w:rsid w:val="004370F1"/>
    <w:rsid w:val="00437627"/>
    <w:rsid w:val="00441016"/>
    <w:rsid w:val="00441BDB"/>
    <w:rsid w:val="00442635"/>
    <w:rsid w:val="00442A6F"/>
    <w:rsid w:val="00442DDA"/>
    <w:rsid w:val="00442E40"/>
    <w:rsid w:val="00443FE9"/>
    <w:rsid w:val="00444253"/>
    <w:rsid w:val="00444428"/>
    <w:rsid w:val="004446A7"/>
    <w:rsid w:val="00444B0C"/>
    <w:rsid w:val="00445371"/>
    <w:rsid w:val="00445ABB"/>
    <w:rsid w:val="00446259"/>
    <w:rsid w:val="00446EDE"/>
    <w:rsid w:val="0044706C"/>
    <w:rsid w:val="0044763C"/>
    <w:rsid w:val="00447E5B"/>
    <w:rsid w:val="00447ECE"/>
    <w:rsid w:val="004500AE"/>
    <w:rsid w:val="00450C24"/>
    <w:rsid w:val="004518BE"/>
    <w:rsid w:val="004521A8"/>
    <w:rsid w:val="00452D5E"/>
    <w:rsid w:val="0045364C"/>
    <w:rsid w:val="0045366C"/>
    <w:rsid w:val="0045409D"/>
    <w:rsid w:val="00454AC8"/>
    <w:rsid w:val="00454C02"/>
    <w:rsid w:val="0045637A"/>
    <w:rsid w:val="00456706"/>
    <w:rsid w:val="00456A0F"/>
    <w:rsid w:val="00456F0D"/>
    <w:rsid w:val="00456F2D"/>
    <w:rsid w:val="004575CA"/>
    <w:rsid w:val="004578E5"/>
    <w:rsid w:val="00461366"/>
    <w:rsid w:val="00461938"/>
    <w:rsid w:val="004620F4"/>
    <w:rsid w:val="0046380B"/>
    <w:rsid w:val="00463AED"/>
    <w:rsid w:val="0046440E"/>
    <w:rsid w:val="00464E05"/>
    <w:rsid w:val="00464FC1"/>
    <w:rsid w:val="004658E7"/>
    <w:rsid w:val="004667A2"/>
    <w:rsid w:val="00466ABA"/>
    <w:rsid w:val="00470228"/>
    <w:rsid w:val="0047181A"/>
    <w:rsid w:val="00471977"/>
    <w:rsid w:val="004726E9"/>
    <w:rsid w:val="004748B6"/>
    <w:rsid w:val="004760DB"/>
    <w:rsid w:val="00476338"/>
    <w:rsid w:val="00476417"/>
    <w:rsid w:val="00480A34"/>
    <w:rsid w:val="00480E08"/>
    <w:rsid w:val="00482DAC"/>
    <w:rsid w:val="00482FB2"/>
    <w:rsid w:val="00483202"/>
    <w:rsid w:val="004838EA"/>
    <w:rsid w:val="00483AF1"/>
    <w:rsid w:val="00483C9D"/>
    <w:rsid w:val="00484206"/>
    <w:rsid w:val="00484D73"/>
    <w:rsid w:val="00486B48"/>
    <w:rsid w:val="00487039"/>
    <w:rsid w:val="00487874"/>
    <w:rsid w:val="004879A4"/>
    <w:rsid w:val="00487FCC"/>
    <w:rsid w:val="004903D0"/>
    <w:rsid w:val="00490653"/>
    <w:rsid w:val="00490F9B"/>
    <w:rsid w:val="004912C6"/>
    <w:rsid w:val="0049133C"/>
    <w:rsid w:val="004914A5"/>
    <w:rsid w:val="00491C19"/>
    <w:rsid w:val="00492465"/>
    <w:rsid w:val="0049266E"/>
    <w:rsid w:val="00493ED1"/>
    <w:rsid w:val="004952DC"/>
    <w:rsid w:val="004960FC"/>
    <w:rsid w:val="00496354"/>
    <w:rsid w:val="004963A2"/>
    <w:rsid w:val="0049687A"/>
    <w:rsid w:val="00497AAD"/>
    <w:rsid w:val="004A0BAE"/>
    <w:rsid w:val="004A0E9F"/>
    <w:rsid w:val="004A3182"/>
    <w:rsid w:val="004A3C34"/>
    <w:rsid w:val="004A4FC0"/>
    <w:rsid w:val="004A514F"/>
    <w:rsid w:val="004A5849"/>
    <w:rsid w:val="004A747A"/>
    <w:rsid w:val="004A7C5F"/>
    <w:rsid w:val="004A7D83"/>
    <w:rsid w:val="004B09FA"/>
    <w:rsid w:val="004B17B0"/>
    <w:rsid w:val="004B1C16"/>
    <w:rsid w:val="004B1E93"/>
    <w:rsid w:val="004B36DD"/>
    <w:rsid w:val="004B370E"/>
    <w:rsid w:val="004B3C98"/>
    <w:rsid w:val="004B44BF"/>
    <w:rsid w:val="004B561A"/>
    <w:rsid w:val="004B59E7"/>
    <w:rsid w:val="004B657D"/>
    <w:rsid w:val="004B7C60"/>
    <w:rsid w:val="004B7F87"/>
    <w:rsid w:val="004C0074"/>
    <w:rsid w:val="004C051C"/>
    <w:rsid w:val="004C1131"/>
    <w:rsid w:val="004C2B07"/>
    <w:rsid w:val="004C2E59"/>
    <w:rsid w:val="004C3203"/>
    <w:rsid w:val="004C36E2"/>
    <w:rsid w:val="004C3A04"/>
    <w:rsid w:val="004C3A75"/>
    <w:rsid w:val="004C3B6C"/>
    <w:rsid w:val="004C3C11"/>
    <w:rsid w:val="004C4043"/>
    <w:rsid w:val="004C4895"/>
    <w:rsid w:val="004C505F"/>
    <w:rsid w:val="004C545C"/>
    <w:rsid w:val="004C555E"/>
    <w:rsid w:val="004C5642"/>
    <w:rsid w:val="004C5DAB"/>
    <w:rsid w:val="004C6E0D"/>
    <w:rsid w:val="004C6F0D"/>
    <w:rsid w:val="004D0086"/>
    <w:rsid w:val="004D1185"/>
    <w:rsid w:val="004D1D32"/>
    <w:rsid w:val="004D20F3"/>
    <w:rsid w:val="004D3C09"/>
    <w:rsid w:val="004D3D62"/>
    <w:rsid w:val="004D3D79"/>
    <w:rsid w:val="004D3E38"/>
    <w:rsid w:val="004D42BF"/>
    <w:rsid w:val="004D430B"/>
    <w:rsid w:val="004D4B4C"/>
    <w:rsid w:val="004D539E"/>
    <w:rsid w:val="004D7701"/>
    <w:rsid w:val="004E061D"/>
    <w:rsid w:val="004E0E98"/>
    <w:rsid w:val="004E12CF"/>
    <w:rsid w:val="004E19D8"/>
    <w:rsid w:val="004E1C61"/>
    <w:rsid w:val="004E226C"/>
    <w:rsid w:val="004E3166"/>
    <w:rsid w:val="004E336F"/>
    <w:rsid w:val="004E4310"/>
    <w:rsid w:val="004E46A5"/>
    <w:rsid w:val="004E4DF0"/>
    <w:rsid w:val="004E5378"/>
    <w:rsid w:val="004E716F"/>
    <w:rsid w:val="004E7CF8"/>
    <w:rsid w:val="004F08FC"/>
    <w:rsid w:val="004F190A"/>
    <w:rsid w:val="004F1E18"/>
    <w:rsid w:val="004F1FFC"/>
    <w:rsid w:val="004F294D"/>
    <w:rsid w:val="004F29A3"/>
    <w:rsid w:val="004F338B"/>
    <w:rsid w:val="004F363C"/>
    <w:rsid w:val="004F3C67"/>
    <w:rsid w:val="004F5B8A"/>
    <w:rsid w:val="004F6196"/>
    <w:rsid w:val="004F6598"/>
    <w:rsid w:val="004F6BD7"/>
    <w:rsid w:val="00500156"/>
    <w:rsid w:val="005002BD"/>
    <w:rsid w:val="00501144"/>
    <w:rsid w:val="0050145C"/>
    <w:rsid w:val="00501870"/>
    <w:rsid w:val="0050202A"/>
    <w:rsid w:val="0050313B"/>
    <w:rsid w:val="00503645"/>
    <w:rsid w:val="00503930"/>
    <w:rsid w:val="00503A3A"/>
    <w:rsid w:val="00504F3C"/>
    <w:rsid w:val="005051F8"/>
    <w:rsid w:val="00505745"/>
    <w:rsid w:val="00505A84"/>
    <w:rsid w:val="00506357"/>
    <w:rsid w:val="00506BB3"/>
    <w:rsid w:val="00507270"/>
    <w:rsid w:val="00507C79"/>
    <w:rsid w:val="005107BB"/>
    <w:rsid w:val="005115B3"/>
    <w:rsid w:val="00511A1F"/>
    <w:rsid w:val="005128CD"/>
    <w:rsid w:val="005129ED"/>
    <w:rsid w:val="005135CE"/>
    <w:rsid w:val="00513AAD"/>
    <w:rsid w:val="0051410A"/>
    <w:rsid w:val="00514FDE"/>
    <w:rsid w:val="00515450"/>
    <w:rsid w:val="0051641C"/>
    <w:rsid w:val="00516754"/>
    <w:rsid w:val="00520C1E"/>
    <w:rsid w:val="00520CD9"/>
    <w:rsid w:val="005239DF"/>
    <w:rsid w:val="00524AE3"/>
    <w:rsid w:val="005259BD"/>
    <w:rsid w:val="005261C1"/>
    <w:rsid w:val="00526374"/>
    <w:rsid w:val="005264E1"/>
    <w:rsid w:val="005266C7"/>
    <w:rsid w:val="005267D2"/>
    <w:rsid w:val="00526C78"/>
    <w:rsid w:val="00526FCE"/>
    <w:rsid w:val="00530FC0"/>
    <w:rsid w:val="00531A17"/>
    <w:rsid w:val="00531FC3"/>
    <w:rsid w:val="005321B4"/>
    <w:rsid w:val="0053285B"/>
    <w:rsid w:val="00532D33"/>
    <w:rsid w:val="00532DA0"/>
    <w:rsid w:val="0053349E"/>
    <w:rsid w:val="00534149"/>
    <w:rsid w:val="00535AE2"/>
    <w:rsid w:val="005379EB"/>
    <w:rsid w:val="00537DBD"/>
    <w:rsid w:val="005402C9"/>
    <w:rsid w:val="00540411"/>
    <w:rsid w:val="00541490"/>
    <w:rsid w:val="0054278F"/>
    <w:rsid w:val="005429DD"/>
    <w:rsid w:val="00542BCC"/>
    <w:rsid w:val="0054508C"/>
    <w:rsid w:val="005450B5"/>
    <w:rsid w:val="00546812"/>
    <w:rsid w:val="0055150D"/>
    <w:rsid w:val="0055211A"/>
    <w:rsid w:val="00552881"/>
    <w:rsid w:val="005539A4"/>
    <w:rsid w:val="00553FD9"/>
    <w:rsid w:val="005550C5"/>
    <w:rsid w:val="00555ACD"/>
    <w:rsid w:val="00555B3D"/>
    <w:rsid w:val="00557EC9"/>
    <w:rsid w:val="00562647"/>
    <w:rsid w:val="00562670"/>
    <w:rsid w:val="00562E8D"/>
    <w:rsid w:val="00562EDB"/>
    <w:rsid w:val="00563052"/>
    <w:rsid w:val="005638CC"/>
    <w:rsid w:val="00564520"/>
    <w:rsid w:val="00564E38"/>
    <w:rsid w:val="00565682"/>
    <w:rsid w:val="005658B6"/>
    <w:rsid w:val="00565BA8"/>
    <w:rsid w:val="00565F95"/>
    <w:rsid w:val="00566F1A"/>
    <w:rsid w:val="00567AB5"/>
    <w:rsid w:val="00567C60"/>
    <w:rsid w:val="00567DA9"/>
    <w:rsid w:val="00570911"/>
    <w:rsid w:val="00571300"/>
    <w:rsid w:val="00571926"/>
    <w:rsid w:val="005723C1"/>
    <w:rsid w:val="00572544"/>
    <w:rsid w:val="005726C1"/>
    <w:rsid w:val="00574870"/>
    <w:rsid w:val="0057685E"/>
    <w:rsid w:val="00576B2F"/>
    <w:rsid w:val="00576DF4"/>
    <w:rsid w:val="00577734"/>
    <w:rsid w:val="005777A0"/>
    <w:rsid w:val="005779F2"/>
    <w:rsid w:val="00577C50"/>
    <w:rsid w:val="00580187"/>
    <w:rsid w:val="005806BA"/>
    <w:rsid w:val="00580ED8"/>
    <w:rsid w:val="0058137D"/>
    <w:rsid w:val="005836AD"/>
    <w:rsid w:val="005844A7"/>
    <w:rsid w:val="00584B92"/>
    <w:rsid w:val="005857D7"/>
    <w:rsid w:val="00585EE1"/>
    <w:rsid w:val="0058602C"/>
    <w:rsid w:val="0058637B"/>
    <w:rsid w:val="005863D6"/>
    <w:rsid w:val="00586BAA"/>
    <w:rsid w:val="00587546"/>
    <w:rsid w:val="00590481"/>
    <w:rsid w:val="0059055D"/>
    <w:rsid w:val="005918B7"/>
    <w:rsid w:val="00592B47"/>
    <w:rsid w:val="00592F78"/>
    <w:rsid w:val="0059346C"/>
    <w:rsid w:val="005953B0"/>
    <w:rsid w:val="005953CE"/>
    <w:rsid w:val="005958C2"/>
    <w:rsid w:val="00595F7B"/>
    <w:rsid w:val="00596E94"/>
    <w:rsid w:val="00597081"/>
    <w:rsid w:val="005975E0"/>
    <w:rsid w:val="005A1B72"/>
    <w:rsid w:val="005A2094"/>
    <w:rsid w:val="005A256A"/>
    <w:rsid w:val="005A34A0"/>
    <w:rsid w:val="005A3850"/>
    <w:rsid w:val="005A3A08"/>
    <w:rsid w:val="005A3FF2"/>
    <w:rsid w:val="005A4652"/>
    <w:rsid w:val="005A4B15"/>
    <w:rsid w:val="005A4C80"/>
    <w:rsid w:val="005A5C8A"/>
    <w:rsid w:val="005A5E57"/>
    <w:rsid w:val="005A6755"/>
    <w:rsid w:val="005A6B10"/>
    <w:rsid w:val="005A777E"/>
    <w:rsid w:val="005A78E7"/>
    <w:rsid w:val="005B06CA"/>
    <w:rsid w:val="005B0C6D"/>
    <w:rsid w:val="005B13F3"/>
    <w:rsid w:val="005B1A79"/>
    <w:rsid w:val="005B1B58"/>
    <w:rsid w:val="005B1DDF"/>
    <w:rsid w:val="005B24D9"/>
    <w:rsid w:val="005B26C8"/>
    <w:rsid w:val="005B3A20"/>
    <w:rsid w:val="005B40E5"/>
    <w:rsid w:val="005B430A"/>
    <w:rsid w:val="005B4558"/>
    <w:rsid w:val="005B52F9"/>
    <w:rsid w:val="005B58AF"/>
    <w:rsid w:val="005B6015"/>
    <w:rsid w:val="005B759B"/>
    <w:rsid w:val="005B7EE6"/>
    <w:rsid w:val="005B7F1D"/>
    <w:rsid w:val="005C02D2"/>
    <w:rsid w:val="005C067E"/>
    <w:rsid w:val="005C09A6"/>
    <w:rsid w:val="005C0BED"/>
    <w:rsid w:val="005C11E2"/>
    <w:rsid w:val="005C1C8F"/>
    <w:rsid w:val="005C22D4"/>
    <w:rsid w:val="005C235A"/>
    <w:rsid w:val="005C2CCD"/>
    <w:rsid w:val="005C3511"/>
    <w:rsid w:val="005C3738"/>
    <w:rsid w:val="005C4148"/>
    <w:rsid w:val="005C42CD"/>
    <w:rsid w:val="005C42DF"/>
    <w:rsid w:val="005C4EDA"/>
    <w:rsid w:val="005C51D2"/>
    <w:rsid w:val="005C558C"/>
    <w:rsid w:val="005C5DE9"/>
    <w:rsid w:val="005C67D9"/>
    <w:rsid w:val="005C6ACC"/>
    <w:rsid w:val="005C7B27"/>
    <w:rsid w:val="005D1FEE"/>
    <w:rsid w:val="005D224B"/>
    <w:rsid w:val="005D226D"/>
    <w:rsid w:val="005D2719"/>
    <w:rsid w:val="005D2A50"/>
    <w:rsid w:val="005D2D5B"/>
    <w:rsid w:val="005D2F29"/>
    <w:rsid w:val="005D35B4"/>
    <w:rsid w:val="005D3FE5"/>
    <w:rsid w:val="005D428C"/>
    <w:rsid w:val="005D4779"/>
    <w:rsid w:val="005D4D81"/>
    <w:rsid w:val="005D5628"/>
    <w:rsid w:val="005D5CD8"/>
    <w:rsid w:val="005D684D"/>
    <w:rsid w:val="005D69F0"/>
    <w:rsid w:val="005D6C39"/>
    <w:rsid w:val="005D6D2C"/>
    <w:rsid w:val="005D6EF0"/>
    <w:rsid w:val="005D71E2"/>
    <w:rsid w:val="005E0819"/>
    <w:rsid w:val="005E0839"/>
    <w:rsid w:val="005E19A2"/>
    <w:rsid w:val="005E1DED"/>
    <w:rsid w:val="005E2B92"/>
    <w:rsid w:val="005E319B"/>
    <w:rsid w:val="005E468B"/>
    <w:rsid w:val="005E46B4"/>
    <w:rsid w:val="005E46C4"/>
    <w:rsid w:val="005E494D"/>
    <w:rsid w:val="005E4B20"/>
    <w:rsid w:val="005E5718"/>
    <w:rsid w:val="005E589B"/>
    <w:rsid w:val="005E7436"/>
    <w:rsid w:val="005F0750"/>
    <w:rsid w:val="005F1A49"/>
    <w:rsid w:val="005F3A26"/>
    <w:rsid w:val="005F3D50"/>
    <w:rsid w:val="005F3E34"/>
    <w:rsid w:val="005F430A"/>
    <w:rsid w:val="005F474D"/>
    <w:rsid w:val="005F5047"/>
    <w:rsid w:val="005F5628"/>
    <w:rsid w:val="005F6EDF"/>
    <w:rsid w:val="005F71FB"/>
    <w:rsid w:val="005F7359"/>
    <w:rsid w:val="005F7786"/>
    <w:rsid w:val="005F7BD1"/>
    <w:rsid w:val="005F7C1B"/>
    <w:rsid w:val="005F7D7C"/>
    <w:rsid w:val="00601B64"/>
    <w:rsid w:val="00602CF9"/>
    <w:rsid w:val="0060493C"/>
    <w:rsid w:val="00604A00"/>
    <w:rsid w:val="0060523B"/>
    <w:rsid w:val="006056AC"/>
    <w:rsid w:val="00605A1B"/>
    <w:rsid w:val="00605AA1"/>
    <w:rsid w:val="00605EA0"/>
    <w:rsid w:val="00606634"/>
    <w:rsid w:val="00606F5F"/>
    <w:rsid w:val="00610175"/>
    <w:rsid w:val="00610DE1"/>
    <w:rsid w:val="00612AE6"/>
    <w:rsid w:val="006137D0"/>
    <w:rsid w:val="00614707"/>
    <w:rsid w:val="00615418"/>
    <w:rsid w:val="006164BE"/>
    <w:rsid w:val="006174A5"/>
    <w:rsid w:val="006179CF"/>
    <w:rsid w:val="00617CDB"/>
    <w:rsid w:val="00620B0B"/>
    <w:rsid w:val="00620D63"/>
    <w:rsid w:val="00621609"/>
    <w:rsid w:val="00621DAD"/>
    <w:rsid w:val="00621F89"/>
    <w:rsid w:val="00622208"/>
    <w:rsid w:val="0062276D"/>
    <w:rsid w:val="00624AA0"/>
    <w:rsid w:val="00625886"/>
    <w:rsid w:val="006258B1"/>
    <w:rsid w:val="00626679"/>
    <w:rsid w:val="006266E3"/>
    <w:rsid w:val="0062686C"/>
    <w:rsid w:val="00626BCF"/>
    <w:rsid w:val="00630F0B"/>
    <w:rsid w:val="00631204"/>
    <w:rsid w:val="0063204E"/>
    <w:rsid w:val="0063208B"/>
    <w:rsid w:val="0063211B"/>
    <w:rsid w:val="00632F3E"/>
    <w:rsid w:val="0063303E"/>
    <w:rsid w:val="00633191"/>
    <w:rsid w:val="00635B83"/>
    <w:rsid w:val="00635F39"/>
    <w:rsid w:val="00636785"/>
    <w:rsid w:val="00636CB1"/>
    <w:rsid w:val="00636F03"/>
    <w:rsid w:val="00637087"/>
    <w:rsid w:val="006416F7"/>
    <w:rsid w:val="006418C5"/>
    <w:rsid w:val="006418D3"/>
    <w:rsid w:val="00641A69"/>
    <w:rsid w:val="00642DD5"/>
    <w:rsid w:val="0064466C"/>
    <w:rsid w:val="006456FC"/>
    <w:rsid w:val="006457F8"/>
    <w:rsid w:val="00645FB9"/>
    <w:rsid w:val="0064773F"/>
    <w:rsid w:val="0065121C"/>
    <w:rsid w:val="006513B4"/>
    <w:rsid w:val="006517B3"/>
    <w:rsid w:val="00651DA2"/>
    <w:rsid w:val="006524B8"/>
    <w:rsid w:val="00652EA3"/>
    <w:rsid w:val="0065371B"/>
    <w:rsid w:val="00653A75"/>
    <w:rsid w:val="00654351"/>
    <w:rsid w:val="006544F9"/>
    <w:rsid w:val="0065515A"/>
    <w:rsid w:val="006556D2"/>
    <w:rsid w:val="0065586D"/>
    <w:rsid w:val="006565BF"/>
    <w:rsid w:val="006565CF"/>
    <w:rsid w:val="00656B0E"/>
    <w:rsid w:val="00656B12"/>
    <w:rsid w:val="006572E2"/>
    <w:rsid w:val="00657DDF"/>
    <w:rsid w:val="00660DCE"/>
    <w:rsid w:val="00660FD6"/>
    <w:rsid w:val="00661F32"/>
    <w:rsid w:val="0066286D"/>
    <w:rsid w:val="00664A0E"/>
    <w:rsid w:val="00664E79"/>
    <w:rsid w:val="00665085"/>
    <w:rsid w:val="00667432"/>
    <w:rsid w:val="00670513"/>
    <w:rsid w:val="00670E55"/>
    <w:rsid w:val="00671751"/>
    <w:rsid w:val="00672025"/>
    <w:rsid w:val="006723B9"/>
    <w:rsid w:val="00672FD6"/>
    <w:rsid w:val="00673DFE"/>
    <w:rsid w:val="00674649"/>
    <w:rsid w:val="006752AB"/>
    <w:rsid w:val="006754CA"/>
    <w:rsid w:val="0067555D"/>
    <w:rsid w:val="00675CF4"/>
    <w:rsid w:val="00677587"/>
    <w:rsid w:val="006775B0"/>
    <w:rsid w:val="00680CA4"/>
    <w:rsid w:val="00680ED3"/>
    <w:rsid w:val="00681249"/>
    <w:rsid w:val="006813C8"/>
    <w:rsid w:val="00681411"/>
    <w:rsid w:val="006820BA"/>
    <w:rsid w:val="006826CD"/>
    <w:rsid w:val="00682723"/>
    <w:rsid w:val="006835E4"/>
    <w:rsid w:val="00684AC7"/>
    <w:rsid w:val="0068606D"/>
    <w:rsid w:val="00686164"/>
    <w:rsid w:val="00687CBE"/>
    <w:rsid w:val="00690704"/>
    <w:rsid w:val="00690F2E"/>
    <w:rsid w:val="00691F4C"/>
    <w:rsid w:val="006930E6"/>
    <w:rsid w:val="006938CF"/>
    <w:rsid w:val="00693C20"/>
    <w:rsid w:val="00693E29"/>
    <w:rsid w:val="006948EC"/>
    <w:rsid w:val="00696963"/>
    <w:rsid w:val="0069747F"/>
    <w:rsid w:val="00697D60"/>
    <w:rsid w:val="00697D93"/>
    <w:rsid w:val="00697E52"/>
    <w:rsid w:val="006A0336"/>
    <w:rsid w:val="006A05D7"/>
    <w:rsid w:val="006A0801"/>
    <w:rsid w:val="006A1062"/>
    <w:rsid w:val="006A1CAA"/>
    <w:rsid w:val="006A3C66"/>
    <w:rsid w:val="006A3C95"/>
    <w:rsid w:val="006A65C8"/>
    <w:rsid w:val="006A6CB0"/>
    <w:rsid w:val="006A7328"/>
    <w:rsid w:val="006B023E"/>
    <w:rsid w:val="006B034B"/>
    <w:rsid w:val="006B0EB1"/>
    <w:rsid w:val="006B0F8B"/>
    <w:rsid w:val="006B1AEC"/>
    <w:rsid w:val="006B1E39"/>
    <w:rsid w:val="006B327A"/>
    <w:rsid w:val="006B34CB"/>
    <w:rsid w:val="006B352B"/>
    <w:rsid w:val="006B3571"/>
    <w:rsid w:val="006B3DBC"/>
    <w:rsid w:val="006B4B51"/>
    <w:rsid w:val="006B4B99"/>
    <w:rsid w:val="006B60F4"/>
    <w:rsid w:val="006B69CC"/>
    <w:rsid w:val="006B7399"/>
    <w:rsid w:val="006B7526"/>
    <w:rsid w:val="006B7DC6"/>
    <w:rsid w:val="006C168C"/>
    <w:rsid w:val="006C1982"/>
    <w:rsid w:val="006C1E66"/>
    <w:rsid w:val="006C2F9A"/>
    <w:rsid w:val="006C3696"/>
    <w:rsid w:val="006C6679"/>
    <w:rsid w:val="006C6F0C"/>
    <w:rsid w:val="006C7B87"/>
    <w:rsid w:val="006D0387"/>
    <w:rsid w:val="006D365B"/>
    <w:rsid w:val="006D3DE0"/>
    <w:rsid w:val="006D4431"/>
    <w:rsid w:val="006D453F"/>
    <w:rsid w:val="006D4DCA"/>
    <w:rsid w:val="006D4E43"/>
    <w:rsid w:val="006D5069"/>
    <w:rsid w:val="006D6E2D"/>
    <w:rsid w:val="006E0A24"/>
    <w:rsid w:val="006E11F7"/>
    <w:rsid w:val="006E15AA"/>
    <w:rsid w:val="006E1CC0"/>
    <w:rsid w:val="006E20D2"/>
    <w:rsid w:val="006E2BAC"/>
    <w:rsid w:val="006E2C59"/>
    <w:rsid w:val="006E2FFA"/>
    <w:rsid w:val="006E3199"/>
    <w:rsid w:val="006E3B69"/>
    <w:rsid w:val="006E3E2A"/>
    <w:rsid w:val="006E4004"/>
    <w:rsid w:val="006E496A"/>
    <w:rsid w:val="006E4C9E"/>
    <w:rsid w:val="006E63B4"/>
    <w:rsid w:val="006E6A2B"/>
    <w:rsid w:val="006E72FB"/>
    <w:rsid w:val="006F19D4"/>
    <w:rsid w:val="006F2924"/>
    <w:rsid w:val="006F2AE7"/>
    <w:rsid w:val="006F36DA"/>
    <w:rsid w:val="006F4365"/>
    <w:rsid w:val="006F551D"/>
    <w:rsid w:val="006F5B2E"/>
    <w:rsid w:val="006F5D7A"/>
    <w:rsid w:val="006F612A"/>
    <w:rsid w:val="006F7184"/>
    <w:rsid w:val="00700196"/>
    <w:rsid w:val="00700A51"/>
    <w:rsid w:val="00701734"/>
    <w:rsid w:val="00701F1E"/>
    <w:rsid w:val="007030E9"/>
    <w:rsid w:val="00703971"/>
    <w:rsid w:val="00704AB5"/>
    <w:rsid w:val="00704E03"/>
    <w:rsid w:val="00705F80"/>
    <w:rsid w:val="007066BD"/>
    <w:rsid w:val="00706A0C"/>
    <w:rsid w:val="00710285"/>
    <w:rsid w:val="00710F82"/>
    <w:rsid w:val="007116B8"/>
    <w:rsid w:val="00711C6B"/>
    <w:rsid w:val="00712980"/>
    <w:rsid w:val="00713251"/>
    <w:rsid w:val="007137A6"/>
    <w:rsid w:val="007148DD"/>
    <w:rsid w:val="00715B5C"/>
    <w:rsid w:val="007163CF"/>
    <w:rsid w:val="007165C1"/>
    <w:rsid w:val="00717760"/>
    <w:rsid w:val="00720B3A"/>
    <w:rsid w:val="00720CEC"/>
    <w:rsid w:val="007217A3"/>
    <w:rsid w:val="00721CDD"/>
    <w:rsid w:val="00722A78"/>
    <w:rsid w:val="00722BDC"/>
    <w:rsid w:val="007237B0"/>
    <w:rsid w:val="00723A5A"/>
    <w:rsid w:val="00724025"/>
    <w:rsid w:val="0072486F"/>
    <w:rsid w:val="0072544F"/>
    <w:rsid w:val="00725708"/>
    <w:rsid w:val="00726B17"/>
    <w:rsid w:val="00726D43"/>
    <w:rsid w:val="00726FC5"/>
    <w:rsid w:val="007276F2"/>
    <w:rsid w:val="00727D97"/>
    <w:rsid w:val="00731118"/>
    <w:rsid w:val="00731D15"/>
    <w:rsid w:val="00732F11"/>
    <w:rsid w:val="0073403D"/>
    <w:rsid w:val="007340DA"/>
    <w:rsid w:val="00735AB2"/>
    <w:rsid w:val="00735E7F"/>
    <w:rsid w:val="00737B3E"/>
    <w:rsid w:val="00741B7B"/>
    <w:rsid w:val="00742861"/>
    <w:rsid w:val="007433D2"/>
    <w:rsid w:val="007445DF"/>
    <w:rsid w:val="00744FDA"/>
    <w:rsid w:val="007452D7"/>
    <w:rsid w:val="00745845"/>
    <w:rsid w:val="007474BF"/>
    <w:rsid w:val="00750472"/>
    <w:rsid w:val="00750EDD"/>
    <w:rsid w:val="00751149"/>
    <w:rsid w:val="00751901"/>
    <w:rsid w:val="007528AC"/>
    <w:rsid w:val="00753793"/>
    <w:rsid w:val="007538D4"/>
    <w:rsid w:val="007543E7"/>
    <w:rsid w:val="007543F6"/>
    <w:rsid w:val="007545BD"/>
    <w:rsid w:val="00755526"/>
    <w:rsid w:val="00755645"/>
    <w:rsid w:val="00756658"/>
    <w:rsid w:val="007576D0"/>
    <w:rsid w:val="007578FD"/>
    <w:rsid w:val="007579B5"/>
    <w:rsid w:val="00761B23"/>
    <w:rsid w:val="00761C0D"/>
    <w:rsid w:val="0076256E"/>
    <w:rsid w:val="00763068"/>
    <w:rsid w:val="00763F6F"/>
    <w:rsid w:val="00765487"/>
    <w:rsid w:val="007665C7"/>
    <w:rsid w:val="00766C8D"/>
    <w:rsid w:val="00766F44"/>
    <w:rsid w:val="00770525"/>
    <w:rsid w:val="00770BFA"/>
    <w:rsid w:val="00770C97"/>
    <w:rsid w:val="00770FFC"/>
    <w:rsid w:val="007712A7"/>
    <w:rsid w:val="007725A7"/>
    <w:rsid w:val="007727FB"/>
    <w:rsid w:val="007729C0"/>
    <w:rsid w:val="00772D92"/>
    <w:rsid w:val="007743F4"/>
    <w:rsid w:val="007748E6"/>
    <w:rsid w:val="007748F4"/>
    <w:rsid w:val="00776DE7"/>
    <w:rsid w:val="007773AF"/>
    <w:rsid w:val="00777497"/>
    <w:rsid w:val="007774CD"/>
    <w:rsid w:val="00780B1E"/>
    <w:rsid w:val="00780FDA"/>
    <w:rsid w:val="007811F3"/>
    <w:rsid w:val="00781839"/>
    <w:rsid w:val="00781A37"/>
    <w:rsid w:val="00782ED0"/>
    <w:rsid w:val="00782F3B"/>
    <w:rsid w:val="00783B48"/>
    <w:rsid w:val="00785288"/>
    <w:rsid w:val="00785AAD"/>
    <w:rsid w:val="00785B7E"/>
    <w:rsid w:val="00785E78"/>
    <w:rsid w:val="00785EDF"/>
    <w:rsid w:val="00786741"/>
    <w:rsid w:val="00787C42"/>
    <w:rsid w:val="00790152"/>
    <w:rsid w:val="007905B7"/>
    <w:rsid w:val="00790A23"/>
    <w:rsid w:val="00791201"/>
    <w:rsid w:val="0079150F"/>
    <w:rsid w:val="007918A8"/>
    <w:rsid w:val="00792748"/>
    <w:rsid w:val="00793361"/>
    <w:rsid w:val="007934E8"/>
    <w:rsid w:val="00793AF6"/>
    <w:rsid w:val="007951FF"/>
    <w:rsid w:val="00797083"/>
    <w:rsid w:val="007A002B"/>
    <w:rsid w:val="007A1C99"/>
    <w:rsid w:val="007A1D62"/>
    <w:rsid w:val="007A248A"/>
    <w:rsid w:val="007A24ED"/>
    <w:rsid w:val="007A26F2"/>
    <w:rsid w:val="007A2BCC"/>
    <w:rsid w:val="007A31FE"/>
    <w:rsid w:val="007A37C0"/>
    <w:rsid w:val="007A3989"/>
    <w:rsid w:val="007A478B"/>
    <w:rsid w:val="007A5A29"/>
    <w:rsid w:val="007A5CC8"/>
    <w:rsid w:val="007A5F8C"/>
    <w:rsid w:val="007A67F3"/>
    <w:rsid w:val="007B005A"/>
    <w:rsid w:val="007B0F94"/>
    <w:rsid w:val="007B1112"/>
    <w:rsid w:val="007B1A83"/>
    <w:rsid w:val="007B1B42"/>
    <w:rsid w:val="007B1E90"/>
    <w:rsid w:val="007B6C34"/>
    <w:rsid w:val="007B7344"/>
    <w:rsid w:val="007B74D3"/>
    <w:rsid w:val="007B7E09"/>
    <w:rsid w:val="007C0258"/>
    <w:rsid w:val="007C0296"/>
    <w:rsid w:val="007C0BE1"/>
    <w:rsid w:val="007C116F"/>
    <w:rsid w:val="007C1F74"/>
    <w:rsid w:val="007C2C1E"/>
    <w:rsid w:val="007C3F8C"/>
    <w:rsid w:val="007C561B"/>
    <w:rsid w:val="007C6827"/>
    <w:rsid w:val="007C72FC"/>
    <w:rsid w:val="007C759A"/>
    <w:rsid w:val="007C7641"/>
    <w:rsid w:val="007C7DDE"/>
    <w:rsid w:val="007D0CD2"/>
    <w:rsid w:val="007D0FA9"/>
    <w:rsid w:val="007D12E1"/>
    <w:rsid w:val="007D1E0D"/>
    <w:rsid w:val="007D2AD2"/>
    <w:rsid w:val="007D33CE"/>
    <w:rsid w:val="007D4865"/>
    <w:rsid w:val="007D4BC7"/>
    <w:rsid w:val="007D5378"/>
    <w:rsid w:val="007D5C5B"/>
    <w:rsid w:val="007D6223"/>
    <w:rsid w:val="007D7AA6"/>
    <w:rsid w:val="007E0DE2"/>
    <w:rsid w:val="007E1668"/>
    <w:rsid w:val="007E1D27"/>
    <w:rsid w:val="007E1E3B"/>
    <w:rsid w:val="007E3392"/>
    <w:rsid w:val="007E3FC6"/>
    <w:rsid w:val="007E44ED"/>
    <w:rsid w:val="007E5086"/>
    <w:rsid w:val="007E62FA"/>
    <w:rsid w:val="007E657C"/>
    <w:rsid w:val="007E664B"/>
    <w:rsid w:val="007E6AAD"/>
    <w:rsid w:val="007E79A4"/>
    <w:rsid w:val="007E7BF6"/>
    <w:rsid w:val="007F1FD5"/>
    <w:rsid w:val="007F2374"/>
    <w:rsid w:val="007F3244"/>
    <w:rsid w:val="007F3B1A"/>
    <w:rsid w:val="007F4292"/>
    <w:rsid w:val="007F44FD"/>
    <w:rsid w:val="007F45D4"/>
    <w:rsid w:val="007F4717"/>
    <w:rsid w:val="007F54E9"/>
    <w:rsid w:val="007F5AA8"/>
    <w:rsid w:val="007F6745"/>
    <w:rsid w:val="008008CD"/>
    <w:rsid w:val="008010E4"/>
    <w:rsid w:val="00801368"/>
    <w:rsid w:val="00802AFC"/>
    <w:rsid w:val="008044DC"/>
    <w:rsid w:val="00804A97"/>
    <w:rsid w:val="00804D23"/>
    <w:rsid w:val="0080638C"/>
    <w:rsid w:val="008067C7"/>
    <w:rsid w:val="008068A9"/>
    <w:rsid w:val="00806AA7"/>
    <w:rsid w:val="00807A03"/>
    <w:rsid w:val="00810050"/>
    <w:rsid w:val="00810BC9"/>
    <w:rsid w:val="00811449"/>
    <w:rsid w:val="00811AFD"/>
    <w:rsid w:val="00812970"/>
    <w:rsid w:val="00813CE1"/>
    <w:rsid w:val="00814043"/>
    <w:rsid w:val="00814542"/>
    <w:rsid w:val="008145FC"/>
    <w:rsid w:val="00814B79"/>
    <w:rsid w:val="0081513F"/>
    <w:rsid w:val="008154F4"/>
    <w:rsid w:val="00815934"/>
    <w:rsid w:val="0081623B"/>
    <w:rsid w:val="00816B3A"/>
    <w:rsid w:val="00817E28"/>
    <w:rsid w:val="008200E9"/>
    <w:rsid w:val="008204FC"/>
    <w:rsid w:val="0082167F"/>
    <w:rsid w:val="00823083"/>
    <w:rsid w:val="008237A9"/>
    <w:rsid w:val="00823810"/>
    <w:rsid w:val="0082464F"/>
    <w:rsid w:val="00825CAA"/>
    <w:rsid w:val="008262F5"/>
    <w:rsid w:val="0082698B"/>
    <w:rsid w:val="00826FCB"/>
    <w:rsid w:val="00827185"/>
    <w:rsid w:val="00827B10"/>
    <w:rsid w:val="00827BCC"/>
    <w:rsid w:val="00827CE7"/>
    <w:rsid w:val="00830CAB"/>
    <w:rsid w:val="00830F57"/>
    <w:rsid w:val="00831E5A"/>
    <w:rsid w:val="00832186"/>
    <w:rsid w:val="00832300"/>
    <w:rsid w:val="0083258B"/>
    <w:rsid w:val="00832A32"/>
    <w:rsid w:val="008337F0"/>
    <w:rsid w:val="008345A2"/>
    <w:rsid w:val="00834AF5"/>
    <w:rsid w:val="00835723"/>
    <w:rsid w:val="0083594B"/>
    <w:rsid w:val="008360BF"/>
    <w:rsid w:val="00836587"/>
    <w:rsid w:val="00836819"/>
    <w:rsid w:val="00836949"/>
    <w:rsid w:val="008400E8"/>
    <w:rsid w:val="00840A7F"/>
    <w:rsid w:val="00842A89"/>
    <w:rsid w:val="00842EB0"/>
    <w:rsid w:val="00842FA6"/>
    <w:rsid w:val="00843E76"/>
    <w:rsid w:val="00845439"/>
    <w:rsid w:val="00845C31"/>
    <w:rsid w:val="008463DF"/>
    <w:rsid w:val="00846A51"/>
    <w:rsid w:val="00846D0C"/>
    <w:rsid w:val="0085029C"/>
    <w:rsid w:val="008508D6"/>
    <w:rsid w:val="0085173F"/>
    <w:rsid w:val="0085182F"/>
    <w:rsid w:val="0085271B"/>
    <w:rsid w:val="0085486D"/>
    <w:rsid w:val="00856344"/>
    <w:rsid w:val="00856E2D"/>
    <w:rsid w:val="00860386"/>
    <w:rsid w:val="00860BED"/>
    <w:rsid w:val="0086150A"/>
    <w:rsid w:val="0086246D"/>
    <w:rsid w:val="0086262C"/>
    <w:rsid w:val="008634F8"/>
    <w:rsid w:val="00863C4C"/>
    <w:rsid w:val="00865386"/>
    <w:rsid w:val="00865982"/>
    <w:rsid w:val="00867871"/>
    <w:rsid w:val="00867E37"/>
    <w:rsid w:val="00870748"/>
    <w:rsid w:val="00870EB0"/>
    <w:rsid w:val="0087266C"/>
    <w:rsid w:val="008739DC"/>
    <w:rsid w:val="00873B91"/>
    <w:rsid w:val="00873C6B"/>
    <w:rsid w:val="00873C6D"/>
    <w:rsid w:val="00874D25"/>
    <w:rsid w:val="00874F0B"/>
    <w:rsid w:val="0087511C"/>
    <w:rsid w:val="008752DD"/>
    <w:rsid w:val="008806FF"/>
    <w:rsid w:val="00881933"/>
    <w:rsid w:val="00881CF1"/>
    <w:rsid w:val="00882500"/>
    <w:rsid w:val="008833CA"/>
    <w:rsid w:val="00883D74"/>
    <w:rsid w:val="008840A3"/>
    <w:rsid w:val="0088494A"/>
    <w:rsid w:val="00885F7F"/>
    <w:rsid w:val="0088620D"/>
    <w:rsid w:val="008863E5"/>
    <w:rsid w:val="00886911"/>
    <w:rsid w:val="00886EDB"/>
    <w:rsid w:val="00887264"/>
    <w:rsid w:val="00890373"/>
    <w:rsid w:val="00890D91"/>
    <w:rsid w:val="00891412"/>
    <w:rsid w:val="008917D2"/>
    <w:rsid w:val="00892253"/>
    <w:rsid w:val="00892BDD"/>
    <w:rsid w:val="0089318C"/>
    <w:rsid w:val="0089557E"/>
    <w:rsid w:val="00895CC3"/>
    <w:rsid w:val="00896DB8"/>
    <w:rsid w:val="00896FF5"/>
    <w:rsid w:val="008A0D5F"/>
    <w:rsid w:val="008A1B1C"/>
    <w:rsid w:val="008A2494"/>
    <w:rsid w:val="008A298D"/>
    <w:rsid w:val="008A2F00"/>
    <w:rsid w:val="008A5EB1"/>
    <w:rsid w:val="008A7046"/>
    <w:rsid w:val="008A71D6"/>
    <w:rsid w:val="008A741A"/>
    <w:rsid w:val="008A7C55"/>
    <w:rsid w:val="008B0101"/>
    <w:rsid w:val="008B02AA"/>
    <w:rsid w:val="008B11FB"/>
    <w:rsid w:val="008B156E"/>
    <w:rsid w:val="008B16FE"/>
    <w:rsid w:val="008B2B54"/>
    <w:rsid w:val="008B3ABF"/>
    <w:rsid w:val="008B3DAF"/>
    <w:rsid w:val="008B3DCF"/>
    <w:rsid w:val="008B4C9F"/>
    <w:rsid w:val="008B524F"/>
    <w:rsid w:val="008B6C4A"/>
    <w:rsid w:val="008C0011"/>
    <w:rsid w:val="008C0025"/>
    <w:rsid w:val="008C0328"/>
    <w:rsid w:val="008C0C73"/>
    <w:rsid w:val="008C16C8"/>
    <w:rsid w:val="008C2890"/>
    <w:rsid w:val="008C46B4"/>
    <w:rsid w:val="008C4A0D"/>
    <w:rsid w:val="008C4F93"/>
    <w:rsid w:val="008C507F"/>
    <w:rsid w:val="008C51B7"/>
    <w:rsid w:val="008C5701"/>
    <w:rsid w:val="008C5A3C"/>
    <w:rsid w:val="008C6382"/>
    <w:rsid w:val="008C67CB"/>
    <w:rsid w:val="008C6A73"/>
    <w:rsid w:val="008D022B"/>
    <w:rsid w:val="008D04D8"/>
    <w:rsid w:val="008D0EBA"/>
    <w:rsid w:val="008D2E4B"/>
    <w:rsid w:val="008D2F86"/>
    <w:rsid w:val="008D397A"/>
    <w:rsid w:val="008D45E2"/>
    <w:rsid w:val="008D47B2"/>
    <w:rsid w:val="008D4838"/>
    <w:rsid w:val="008D4F2A"/>
    <w:rsid w:val="008D540B"/>
    <w:rsid w:val="008D5797"/>
    <w:rsid w:val="008D59F8"/>
    <w:rsid w:val="008D5C0F"/>
    <w:rsid w:val="008D5F60"/>
    <w:rsid w:val="008D60EE"/>
    <w:rsid w:val="008D671D"/>
    <w:rsid w:val="008D67AA"/>
    <w:rsid w:val="008D68F1"/>
    <w:rsid w:val="008E0FFC"/>
    <w:rsid w:val="008E1908"/>
    <w:rsid w:val="008E2CEA"/>
    <w:rsid w:val="008E326A"/>
    <w:rsid w:val="008E50FC"/>
    <w:rsid w:val="008E5F12"/>
    <w:rsid w:val="008E60AF"/>
    <w:rsid w:val="008E79EF"/>
    <w:rsid w:val="008E79F1"/>
    <w:rsid w:val="008F0489"/>
    <w:rsid w:val="008F0A18"/>
    <w:rsid w:val="008F0DB3"/>
    <w:rsid w:val="008F1650"/>
    <w:rsid w:val="008F1BA3"/>
    <w:rsid w:val="008F385B"/>
    <w:rsid w:val="008F3E94"/>
    <w:rsid w:val="008F505B"/>
    <w:rsid w:val="008F51F5"/>
    <w:rsid w:val="008F68FD"/>
    <w:rsid w:val="008F7364"/>
    <w:rsid w:val="008F7661"/>
    <w:rsid w:val="008F7E8F"/>
    <w:rsid w:val="00900D7F"/>
    <w:rsid w:val="00900F51"/>
    <w:rsid w:val="00901825"/>
    <w:rsid w:val="00901C5C"/>
    <w:rsid w:val="00902B9C"/>
    <w:rsid w:val="00902C24"/>
    <w:rsid w:val="00903B25"/>
    <w:rsid w:val="0090466A"/>
    <w:rsid w:val="00904DED"/>
    <w:rsid w:val="00906D0E"/>
    <w:rsid w:val="009075F3"/>
    <w:rsid w:val="00907C6E"/>
    <w:rsid w:val="009108C8"/>
    <w:rsid w:val="00911883"/>
    <w:rsid w:val="00911BB4"/>
    <w:rsid w:val="00912B94"/>
    <w:rsid w:val="00912D7B"/>
    <w:rsid w:val="009138BC"/>
    <w:rsid w:val="00913FF3"/>
    <w:rsid w:val="009144DB"/>
    <w:rsid w:val="00914A7F"/>
    <w:rsid w:val="009152ED"/>
    <w:rsid w:val="00916414"/>
    <w:rsid w:val="0091643B"/>
    <w:rsid w:val="00916E4E"/>
    <w:rsid w:val="00917D28"/>
    <w:rsid w:val="00920419"/>
    <w:rsid w:val="00920693"/>
    <w:rsid w:val="00920E80"/>
    <w:rsid w:val="009216AD"/>
    <w:rsid w:val="00921A2C"/>
    <w:rsid w:val="00922465"/>
    <w:rsid w:val="009226B5"/>
    <w:rsid w:val="009229F1"/>
    <w:rsid w:val="00923CF4"/>
    <w:rsid w:val="00923EFC"/>
    <w:rsid w:val="00925844"/>
    <w:rsid w:val="0092593D"/>
    <w:rsid w:val="00925A21"/>
    <w:rsid w:val="00925C00"/>
    <w:rsid w:val="0092638E"/>
    <w:rsid w:val="00926642"/>
    <w:rsid w:val="0092687A"/>
    <w:rsid w:val="00926BEA"/>
    <w:rsid w:val="0092776F"/>
    <w:rsid w:val="009278CE"/>
    <w:rsid w:val="009303BA"/>
    <w:rsid w:val="00931351"/>
    <w:rsid w:val="0093144E"/>
    <w:rsid w:val="00932194"/>
    <w:rsid w:val="009327F0"/>
    <w:rsid w:val="00932C19"/>
    <w:rsid w:val="00933402"/>
    <w:rsid w:val="009334E8"/>
    <w:rsid w:val="00933CEE"/>
    <w:rsid w:val="009341A2"/>
    <w:rsid w:val="00934241"/>
    <w:rsid w:val="00934943"/>
    <w:rsid w:val="0093506F"/>
    <w:rsid w:val="009359C8"/>
    <w:rsid w:val="0093609E"/>
    <w:rsid w:val="00936988"/>
    <w:rsid w:val="0094031A"/>
    <w:rsid w:val="00942DEE"/>
    <w:rsid w:val="00942E09"/>
    <w:rsid w:val="00943862"/>
    <w:rsid w:val="009440C7"/>
    <w:rsid w:val="00944797"/>
    <w:rsid w:val="00946F27"/>
    <w:rsid w:val="0094725F"/>
    <w:rsid w:val="009473D3"/>
    <w:rsid w:val="00947538"/>
    <w:rsid w:val="0094759D"/>
    <w:rsid w:val="00947BF8"/>
    <w:rsid w:val="009500D4"/>
    <w:rsid w:val="00950307"/>
    <w:rsid w:val="009513E6"/>
    <w:rsid w:val="00951D23"/>
    <w:rsid w:val="00952607"/>
    <w:rsid w:val="00952644"/>
    <w:rsid w:val="009540D8"/>
    <w:rsid w:val="00955D18"/>
    <w:rsid w:val="00955F31"/>
    <w:rsid w:val="00956379"/>
    <w:rsid w:val="00956BEB"/>
    <w:rsid w:val="00956C1F"/>
    <w:rsid w:val="00957E50"/>
    <w:rsid w:val="009604D4"/>
    <w:rsid w:val="00960D18"/>
    <w:rsid w:val="00962A9D"/>
    <w:rsid w:val="00963710"/>
    <w:rsid w:val="009637ED"/>
    <w:rsid w:val="00964158"/>
    <w:rsid w:val="009641B1"/>
    <w:rsid w:val="00964E9A"/>
    <w:rsid w:val="00966BEF"/>
    <w:rsid w:val="009670DB"/>
    <w:rsid w:val="00967EA8"/>
    <w:rsid w:val="009702F1"/>
    <w:rsid w:val="0097044F"/>
    <w:rsid w:val="0097135F"/>
    <w:rsid w:val="009715B2"/>
    <w:rsid w:val="00971B15"/>
    <w:rsid w:val="00972B7E"/>
    <w:rsid w:val="00972D9C"/>
    <w:rsid w:val="009738BB"/>
    <w:rsid w:val="0097394C"/>
    <w:rsid w:val="0097557F"/>
    <w:rsid w:val="00975D94"/>
    <w:rsid w:val="00976067"/>
    <w:rsid w:val="00976ADA"/>
    <w:rsid w:val="00976CDB"/>
    <w:rsid w:val="00977703"/>
    <w:rsid w:val="009778D9"/>
    <w:rsid w:val="00977975"/>
    <w:rsid w:val="00977995"/>
    <w:rsid w:val="00977BCD"/>
    <w:rsid w:val="00977E65"/>
    <w:rsid w:val="00980B14"/>
    <w:rsid w:val="00981139"/>
    <w:rsid w:val="00981BE5"/>
    <w:rsid w:val="00981EE8"/>
    <w:rsid w:val="009825CB"/>
    <w:rsid w:val="00982C46"/>
    <w:rsid w:val="00983752"/>
    <w:rsid w:val="0098390C"/>
    <w:rsid w:val="00984098"/>
    <w:rsid w:val="0098438E"/>
    <w:rsid w:val="009848AD"/>
    <w:rsid w:val="00984973"/>
    <w:rsid w:val="00985958"/>
    <w:rsid w:val="00985D6D"/>
    <w:rsid w:val="00986A63"/>
    <w:rsid w:val="009876AC"/>
    <w:rsid w:val="00987D61"/>
    <w:rsid w:val="00990803"/>
    <w:rsid w:val="00990A7E"/>
    <w:rsid w:val="00990D3F"/>
    <w:rsid w:val="00991073"/>
    <w:rsid w:val="00991CFA"/>
    <w:rsid w:val="00991D36"/>
    <w:rsid w:val="00993098"/>
    <w:rsid w:val="00993308"/>
    <w:rsid w:val="0099366C"/>
    <w:rsid w:val="0099648F"/>
    <w:rsid w:val="0099694D"/>
    <w:rsid w:val="009975FA"/>
    <w:rsid w:val="0099791D"/>
    <w:rsid w:val="009A019E"/>
    <w:rsid w:val="009A0409"/>
    <w:rsid w:val="009A0682"/>
    <w:rsid w:val="009A0D65"/>
    <w:rsid w:val="009A1767"/>
    <w:rsid w:val="009A1926"/>
    <w:rsid w:val="009A21CB"/>
    <w:rsid w:val="009A26E4"/>
    <w:rsid w:val="009A2C22"/>
    <w:rsid w:val="009A2E4B"/>
    <w:rsid w:val="009A3311"/>
    <w:rsid w:val="009A357A"/>
    <w:rsid w:val="009A376F"/>
    <w:rsid w:val="009A3F74"/>
    <w:rsid w:val="009A447E"/>
    <w:rsid w:val="009A4F48"/>
    <w:rsid w:val="009A501E"/>
    <w:rsid w:val="009A5059"/>
    <w:rsid w:val="009A506A"/>
    <w:rsid w:val="009A698A"/>
    <w:rsid w:val="009A749F"/>
    <w:rsid w:val="009A7EC8"/>
    <w:rsid w:val="009B04BC"/>
    <w:rsid w:val="009B1E83"/>
    <w:rsid w:val="009B1FD5"/>
    <w:rsid w:val="009B2450"/>
    <w:rsid w:val="009B2C65"/>
    <w:rsid w:val="009B2CB5"/>
    <w:rsid w:val="009B32A4"/>
    <w:rsid w:val="009B3C77"/>
    <w:rsid w:val="009B4EFE"/>
    <w:rsid w:val="009B5097"/>
    <w:rsid w:val="009B69F0"/>
    <w:rsid w:val="009B6A60"/>
    <w:rsid w:val="009B7240"/>
    <w:rsid w:val="009C0453"/>
    <w:rsid w:val="009C0ECC"/>
    <w:rsid w:val="009C2200"/>
    <w:rsid w:val="009C3F37"/>
    <w:rsid w:val="009C4454"/>
    <w:rsid w:val="009C44C5"/>
    <w:rsid w:val="009C49BA"/>
    <w:rsid w:val="009C4E46"/>
    <w:rsid w:val="009C5346"/>
    <w:rsid w:val="009C5D09"/>
    <w:rsid w:val="009C659E"/>
    <w:rsid w:val="009C6755"/>
    <w:rsid w:val="009C6C58"/>
    <w:rsid w:val="009D0543"/>
    <w:rsid w:val="009D0563"/>
    <w:rsid w:val="009D23D2"/>
    <w:rsid w:val="009D2BC0"/>
    <w:rsid w:val="009D4155"/>
    <w:rsid w:val="009D44D0"/>
    <w:rsid w:val="009D5562"/>
    <w:rsid w:val="009D5E8A"/>
    <w:rsid w:val="009D606A"/>
    <w:rsid w:val="009D648C"/>
    <w:rsid w:val="009D6E04"/>
    <w:rsid w:val="009E14AE"/>
    <w:rsid w:val="009E178F"/>
    <w:rsid w:val="009E1A78"/>
    <w:rsid w:val="009E1C36"/>
    <w:rsid w:val="009E31DA"/>
    <w:rsid w:val="009E335E"/>
    <w:rsid w:val="009E4011"/>
    <w:rsid w:val="009E4719"/>
    <w:rsid w:val="009E5899"/>
    <w:rsid w:val="009E60DA"/>
    <w:rsid w:val="009E623B"/>
    <w:rsid w:val="009E62E0"/>
    <w:rsid w:val="009E65CC"/>
    <w:rsid w:val="009E6DE3"/>
    <w:rsid w:val="009E7F17"/>
    <w:rsid w:val="009F0584"/>
    <w:rsid w:val="009F08DF"/>
    <w:rsid w:val="009F0C43"/>
    <w:rsid w:val="009F19C9"/>
    <w:rsid w:val="009F2C5D"/>
    <w:rsid w:val="009F2CEB"/>
    <w:rsid w:val="009F396A"/>
    <w:rsid w:val="009F470F"/>
    <w:rsid w:val="009F4D2B"/>
    <w:rsid w:val="009F591C"/>
    <w:rsid w:val="009F640E"/>
    <w:rsid w:val="009F6AF3"/>
    <w:rsid w:val="009F6B2B"/>
    <w:rsid w:val="009F7131"/>
    <w:rsid w:val="009F7376"/>
    <w:rsid w:val="00A00A40"/>
    <w:rsid w:val="00A03D5B"/>
    <w:rsid w:val="00A03F89"/>
    <w:rsid w:val="00A04385"/>
    <w:rsid w:val="00A05842"/>
    <w:rsid w:val="00A0656C"/>
    <w:rsid w:val="00A0663C"/>
    <w:rsid w:val="00A0716C"/>
    <w:rsid w:val="00A071DF"/>
    <w:rsid w:val="00A10596"/>
    <w:rsid w:val="00A1064F"/>
    <w:rsid w:val="00A12E23"/>
    <w:rsid w:val="00A132B5"/>
    <w:rsid w:val="00A132C8"/>
    <w:rsid w:val="00A1330E"/>
    <w:rsid w:val="00A13E9E"/>
    <w:rsid w:val="00A14002"/>
    <w:rsid w:val="00A14934"/>
    <w:rsid w:val="00A152CD"/>
    <w:rsid w:val="00A16418"/>
    <w:rsid w:val="00A164A9"/>
    <w:rsid w:val="00A173A3"/>
    <w:rsid w:val="00A175D5"/>
    <w:rsid w:val="00A17E10"/>
    <w:rsid w:val="00A202C4"/>
    <w:rsid w:val="00A202E6"/>
    <w:rsid w:val="00A2035B"/>
    <w:rsid w:val="00A20588"/>
    <w:rsid w:val="00A20665"/>
    <w:rsid w:val="00A20C1D"/>
    <w:rsid w:val="00A20DC2"/>
    <w:rsid w:val="00A213CF"/>
    <w:rsid w:val="00A22AD6"/>
    <w:rsid w:val="00A22CEE"/>
    <w:rsid w:val="00A233F5"/>
    <w:rsid w:val="00A253A3"/>
    <w:rsid w:val="00A27FFD"/>
    <w:rsid w:val="00A309D4"/>
    <w:rsid w:val="00A33377"/>
    <w:rsid w:val="00A333FF"/>
    <w:rsid w:val="00A339A4"/>
    <w:rsid w:val="00A33EE8"/>
    <w:rsid w:val="00A347B9"/>
    <w:rsid w:val="00A34E1B"/>
    <w:rsid w:val="00A351D4"/>
    <w:rsid w:val="00A360F0"/>
    <w:rsid w:val="00A36364"/>
    <w:rsid w:val="00A36555"/>
    <w:rsid w:val="00A409F2"/>
    <w:rsid w:val="00A41F14"/>
    <w:rsid w:val="00A42146"/>
    <w:rsid w:val="00A42644"/>
    <w:rsid w:val="00A427C3"/>
    <w:rsid w:val="00A43506"/>
    <w:rsid w:val="00A439AC"/>
    <w:rsid w:val="00A439F9"/>
    <w:rsid w:val="00A4422D"/>
    <w:rsid w:val="00A44329"/>
    <w:rsid w:val="00A453C8"/>
    <w:rsid w:val="00A456F2"/>
    <w:rsid w:val="00A46226"/>
    <w:rsid w:val="00A462D9"/>
    <w:rsid w:val="00A46E2D"/>
    <w:rsid w:val="00A478F4"/>
    <w:rsid w:val="00A47DAA"/>
    <w:rsid w:val="00A5005C"/>
    <w:rsid w:val="00A5091C"/>
    <w:rsid w:val="00A52BE4"/>
    <w:rsid w:val="00A5403E"/>
    <w:rsid w:val="00A55D9B"/>
    <w:rsid w:val="00A564A4"/>
    <w:rsid w:val="00A566FA"/>
    <w:rsid w:val="00A569C7"/>
    <w:rsid w:val="00A56D0D"/>
    <w:rsid w:val="00A5717D"/>
    <w:rsid w:val="00A605C4"/>
    <w:rsid w:val="00A608AC"/>
    <w:rsid w:val="00A60CA1"/>
    <w:rsid w:val="00A60CA8"/>
    <w:rsid w:val="00A617FB"/>
    <w:rsid w:val="00A62C46"/>
    <w:rsid w:val="00A62EF4"/>
    <w:rsid w:val="00A63165"/>
    <w:rsid w:val="00A6320E"/>
    <w:rsid w:val="00A6352A"/>
    <w:rsid w:val="00A63B80"/>
    <w:rsid w:val="00A640EA"/>
    <w:rsid w:val="00A6451C"/>
    <w:rsid w:val="00A6455D"/>
    <w:rsid w:val="00A6594C"/>
    <w:rsid w:val="00A65995"/>
    <w:rsid w:val="00A66484"/>
    <w:rsid w:val="00A66523"/>
    <w:rsid w:val="00A66F66"/>
    <w:rsid w:val="00A67335"/>
    <w:rsid w:val="00A677B1"/>
    <w:rsid w:val="00A70BB2"/>
    <w:rsid w:val="00A70EA0"/>
    <w:rsid w:val="00A7105C"/>
    <w:rsid w:val="00A71AE5"/>
    <w:rsid w:val="00A71D1C"/>
    <w:rsid w:val="00A7264B"/>
    <w:rsid w:val="00A72D6D"/>
    <w:rsid w:val="00A72EFE"/>
    <w:rsid w:val="00A72F34"/>
    <w:rsid w:val="00A733F5"/>
    <w:rsid w:val="00A75796"/>
    <w:rsid w:val="00A75C40"/>
    <w:rsid w:val="00A75FC6"/>
    <w:rsid w:val="00A76081"/>
    <w:rsid w:val="00A76565"/>
    <w:rsid w:val="00A804F0"/>
    <w:rsid w:val="00A80EAF"/>
    <w:rsid w:val="00A8186E"/>
    <w:rsid w:val="00A81917"/>
    <w:rsid w:val="00A828B3"/>
    <w:rsid w:val="00A83222"/>
    <w:rsid w:val="00A83FD9"/>
    <w:rsid w:val="00A84EC2"/>
    <w:rsid w:val="00A859E0"/>
    <w:rsid w:val="00A85F2D"/>
    <w:rsid w:val="00A861A9"/>
    <w:rsid w:val="00A861B4"/>
    <w:rsid w:val="00A865C9"/>
    <w:rsid w:val="00A869EE"/>
    <w:rsid w:val="00A904F3"/>
    <w:rsid w:val="00A906CD"/>
    <w:rsid w:val="00A908B2"/>
    <w:rsid w:val="00A90D3C"/>
    <w:rsid w:val="00A921FD"/>
    <w:rsid w:val="00A92DA3"/>
    <w:rsid w:val="00A92FF4"/>
    <w:rsid w:val="00A93D5A"/>
    <w:rsid w:val="00A94651"/>
    <w:rsid w:val="00A94BA0"/>
    <w:rsid w:val="00A94F96"/>
    <w:rsid w:val="00A957E3"/>
    <w:rsid w:val="00A960A6"/>
    <w:rsid w:val="00A965D8"/>
    <w:rsid w:val="00A96695"/>
    <w:rsid w:val="00A978E7"/>
    <w:rsid w:val="00AA026B"/>
    <w:rsid w:val="00AA19C0"/>
    <w:rsid w:val="00AA2ABD"/>
    <w:rsid w:val="00AA2B60"/>
    <w:rsid w:val="00AA38B1"/>
    <w:rsid w:val="00AA3C49"/>
    <w:rsid w:val="00AA4A64"/>
    <w:rsid w:val="00AA5DDF"/>
    <w:rsid w:val="00AA6742"/>
    <w:rsid w:val="00AA6D6A"/>
    <w:rsid w:val="00AB06C6"/>
    <w:rsid w:val="00AB0E47"/>
    <w:rsid w:val="00AB144D"/>
    <w:rsid w:val="00AB1FB8"/>
    <w:rsid w:val="00AB278B"/>
    <w:rsid w:val="00AB2B16"/>
    <w:rsid w:val="00AB3FE6"/>
    <w:rsid w:val="00AB43CB"/>
    <w:rsid w:val="00AB4A69"/>
    <w:rsid w:val="00AB4BC0"/>
    <w:rsid w:val="00AB4F0B"/>
    <w:rsid w:val="00AB5E75"/>
    <w:rsid w:val="00AB6764"/>
    <w:rsid w:val="00AB6C3D"/>
    <w:rsid w:val="00AB7480"/>
    <w:rsid w:val="00AB7E8E"/>
    <w:rsid w:val="00AC0309"/>
    <w:rsid w:val="00AC0E59"/>
    <w:rsid w:val="00AC1307"/>
    <w:rsid w:val="00AC15D9"/>
    <w:rsid w:val="00AC219D"/>
    <w:rsid w:val="00AC2926"/>
    <w:rsid w:val="00AC3757"/>
    <w:rsid w:val="00AC3B6A"/>
    <w:rsid w:val="00AC4F1A"/>
    <w:rsid w:val="00AC4FF4"/>
    <w:rsid w:val="00AC5501"/>
    <w:rsid w:val="00AC74E0"/>
    <w:rsid w:val="00AD051E"/>
    <w:rsid w:val="00AD0C10"/>
    <w:rsid w:val="00AD0DE5"/>
    <w:rsid w:val="00AD2EE6"/>
    <w:rsid w:val="00AD3028"/>
    <w:rsid w:val="00AD37FA"/>
    <w:rsid w:val="00AD38A1"/>
    <w:rsid w:val="00AD3B4C"/>
    <w:rsid w:val="00AD4074"/>
    <w:rsid w:val="00AD457F"/>
    <w:rsid w:val="00AD49FC"/>
    <w:rsid w:val="00AD4FBF"/>
    <w:rsid w:val="00AD5B69"/>
    <w:rsid w:val="00AD5D5B"/>
    <w:rsid w:val="00AD6D41"/>
    <w:rsid w:val="00AE0B85"/>
    <w:rsid w:val="00AE26D2"/>
    <w:rsid w:val="00AE337F"/>
    <w:rsid w:val="00AE34BE"/>
    <w:rsid w:val="00AE3AE7"/>
    <w:rsid w:val="00AE4D35"/>
    <w:rsid w:val="00AE5C44"/>
    <w:rsid w:val="00AE605D"/>
    <w:rsid w:val="00AE6242"/>
    <w:rsid w:val="00AE6CD2"/>
    <w:rsid w:val="00AE7915"/>
    <w:rsid w:val="00AF17BB"/>
    <w:rsid w:val="00AF1A19"/>
    <w:rsid w:val="00AF2A89"/>
    <w:rsid w:val="00AF4089"/>
    <w:rsid w:val="00AF43AA"/>
    <w:rsid w:val="00AF587C"/>
    <w:rsid w:val="00AF5E65"/>
    <w:rsid w:val="00AF61A0"/>
    <w:rsid w:val="00AF6975"/>
    <w:rsid w:val="00AF762B"/>
    <w:rsid w:val="00AF7DF1"/>
    <w:rsid w:val="00B00229"/>
    <w:rsid w:val="00B01620"/>
    <w:rsid w:val="00B01E1D"/>
    <w:rsid w:val="00B0392A"/>
    <w:rsid w:val="00B0418D"/>
    <w:rsid w:val="00B046DF"/>
    <w:rsid w:val="00B06CBB"/>
    <w:rsid w:val="00B06CF0"/>
    <w:rsid w:val="00B06E4C"/>
    <w:rsid w:val="00B06F2F"/>
    <w:rsid w:val="00B07011"/>
    <w:rsid w:val="00B07C51"/>
    <w:rsid w:val="00B107E8"/>
    <w:rsid w:val="00B10BB7"/>
    <w:rsid w:val="00B10F79"/>
    <w:rsid w:val="00B11790"/>
    <w:rsid w:val="00B117DF"/>
    <w:rsid w:val="00B11C91"/>
    <w:rsid w:val="00B1305F"/>
    <w:rsid w:val="00B13252"/>
    <w:rsid w:val="00B13406"/>
    <w:rsid w:val="00B13BD7"/>
    <w:rsid w:val="00B15564"/>
    <w:rsid w:val="00B156BA"/>
    <w:rsid w:val="00B1608D"/>
    <w:rsid w:val="00B163C7"/>
    <w:rsid w:val="00B16466"/>
    <w:rsid w:val="00B167B5"/>
    <w:rsid w:val="00B16882"/>
    <w:rsid w:val="00B17EE6"/>
    <w:rsid w:val="00B2103B"/>
    <w:rsid w:val="00B21205"/>
    <w:rsid w:val="00B21D61"/>
    <w:rsid w:val="00B221E3"/>
    <w:rsid w:val="00B22390"/>
    <w:rsid w:val="00B2318A"/>
    <w:rsid w:val="00B24717"/>
    <w:rsid w:val="00B24797"/>
    <w:rsid w:val="00B267CA"/>
    <w:rsid w:val="00B27218"/>
    <w:rsid w:val="00B30513"/>
    <w:rsid w:val="00B30ACD"/>
    <w:rsid w:val="00B30DF9"/>
    <w:rsid w:val="00B31176"/>
    <w:rsid w:val="00B319B6"/>
    <w:rsid w:val="00B31DFE"/>
    <w:rsid w:val="00B321DD"/>
    <w:rsid w:val="00B321F0"/>
    <w:rsid w:val="00B32913"/>
    <w:rsid w:val="00B32AFA"/>
    <w:rsid w:val="00B32BAF"/>
    <w:rsid w:val="00B32C75"/>
    <w:rsid w:val="00B338DA"/>
    <w:rsid w:val="00B34AB0"/>
    <w:rsid w:val="00B34BD9"/>
    <w:rsid w:val="00B35198"/>
    <w:rsid w:val="00B353D5"/>
    <w:rsid w:val="00B355F8"/>
    <w:rsid w:val="00B35D79"/>
    <w:rsid w:val="00B40354"/>
    <w:rsid w:val="00B403CF"/>
    <w:rsid w:val="00B41653"/>
    <w:rsid w:val="00B418ED"/>
    <w:rsid w:val="00B41D14"/>
    <w:rsid w:val="00B424C9"/>
    <w:rsid w:val="00B42C75"/>
    <w:rsid w:val="00B43632"/>
    <w:rsid w:val="00B443E4"/>
    <w:rsid w:val="00B44889"/>
    <w:rsid w:val="00B44B1D"/>
    <w:rsid w:val="00B450FC"/>
    <w:rsid w:val="00B45298"/>
    <w:rsid w:val="00B452E7"/>
    <w:rsid w:val="00B45947"/>
    <w:rsid w:val="00B45BCF"/>
    <w:rsid w:val="00B47CB8"/>
    <w:rsid w:val="00B5072F"/>
    <w:rsid w:val="00B50F3D"/>
    <w:rsid w:val="00B516A6"/>
    <w:rsid w:val="00B519E4"/>
    <w:rsid w:val="00B52266"/>
    <w:rsid w:val="00B53056"/>
    <w:rsid w:val="00B53171"/>
    <w:rsid w:val="00B5317C"/>
    <w:rsid w:val="00B5443F"/>
    <w:rsid w:val="00B551EA"/>
    <w:rsid w:val="00B558F6"/>
    <w:rsid w:val="00B55D51"/>
    <w:rsid w:val="00B56DB8"/>
    <w:rsid w:val="00B5791F"/>
    <w:rsid w:val="00B57FF7"/>
    <w:rsid w:val="00B608EE"/>
    <w:rsid w:val="00B6197F"/>
    <w:rsid w:val="00B61A35"/>
    <w:rsid w:val="00B61D75"/>
    <w:rsid w:val="00B61ECA"/>
    <w:rsid w:val="00B622C1"/>
    <w:rsid w:val="00B62B9B"/>
    <w:rsid w:val="00B62D5B"/>
    <w:rsid w:val="00B63489"/>
    <w:rsid w:val="00B63A1B"/>
    <w:rsid w:val="00B63F1C"/>
    <w:rsid w:val="00B64035"/>
    <w:rsid w:val="00B65261"/>
    <w:rsid w:val="00B6539F"/>
    <w:rsid w:val="00B66290"/>
    <w:rsid w:val="00B665A3"/>
    <w:rsid w:val="00B66C80"/>
    <w:rsid w:val="00B672E8"/>
    <w:rsid w:val="00B67A0B"/>
    <w:rsid w:val="00B713F6"/>
    <w:rsid w:val="00B716CF"/>
    <w:rsid w:val="00B72077"/>
    <w:rsid w:val="00B727AC"/>
    <w:rsid w:val="00B7282C"/>
    <w:rsid w:val="00B72DBB"/>
    <w:rsid w:val="00B7412F"/>
    <w:rsid w:val="00B7418C"/>
    <w:rsid w:val="00B74B7D"/>
    <w:rsid w:val="00B761C1"/>
    <w:rsid w:val="00B77B42"/>
    <w:rsid w:val="00B80207"/>
    <w:rsid w:val="00B80605"/>
    <w:rsid w:val="00B808ED"/>
    <w:rsid w:val="00B80FA6"/>
    <w:rsid w:val="00B81497"/>
    <w:rsid w:val="00B81B1C"/>
    <w:rsid w:val="00B81C18"/>
    <w:rsid w:val="00B82A93"/>
    <w:rsid w:val="00B82E64"/>
    <w:rsid w:val="00B83634"/>
    <w:rsid w:val="00B84236"/>
    <w:rsid w:val="00B84579"/>
    <w:rsid w:val="00B848FF"/>
    <w:rsid w:val="00B84A0D"/>
    <w:rsid w:val="00B84B7C"/>
    <w:rsid w:val="00B84F47"/>
    <w:rsid w:val="00B855B4"/>
    <w:rsid w:val="00B86DAD"/>
    <w:rsid w:val="00B86FE3"/>
    <w:rsid w:val="00B87092"/>
    <w:rsid w:val="00B90260"/>
    <w:rsid w:val="00B9134B"/>
    <w:rsid w:val="00B91686"/>
    <w:rsid w:val="00B93597"/>
    <w:rsid w:val="00B9364F"/>
    <w:rsid w:val="00B943B0"/>
    <w:rsid w:val="00B945F2"/>
    <w:rsid w:val="00B94E6D"/>
    <w:rsid w:val="00B9507B"/>
    <w:rsid w:val="00B95BE8"/>
    <w:rsid w:val="00B960DF"/>
    <w:rsid w:val="00B96C50"/>
    <w:rsid w:val="00BA0175"/>
    <w:rsid w:val="00BA06A5"/>
    <w:rsid w:val="00BA1828"/>
    <w:rsid w:val="00BA187C"/>
    <w:rsid w:val="00BA2010"/>
    <w:rsid w:val="00BA2A93"/>
    <w:rsid w:val="00BA33D6"/>
    <w:rsid w:val="00BA3511"/>
    <w:rsid w:val="00BA5D55"/>
    <w:rsid w:val="00BA6ECC"/>
    <w:rsid w:val="00BA71E5"/>
    <w:rsid w:val="00BA740C"/>
    <w:rsid w:val="00BA7BFA"/>
    <w:rsid w:val="00BA7C3B"/>
    <w:rsid w:val="00BA7E6B"/>
    <w:rsid w:val="00BB002F"/>
    <w:rsid w:val="00BB161A"/>
    <w:rsid w:val="00BB18AC"/>
    <w:rsid w:val="00BB1B81"/>
    <w:rsid w:val="00BB1E80"/>
    <w:rsid w:val="00BB2128"/>
    <w:rsid w:val="00BB21C6"/>
    <w:rsid w:val="00BB3315"/>
    <w:rsid w:val="00BB4827"/>
    <w:rsid w:val="00BB6930"/>
    <w:rsid w:val="00BC1332"/>
    <w:rsid w:val="00BC1AC5"/>
    <w:rsid w:val="00BC1BC5"/>
    <w:rsid w:val="00BC1DF1"/>
    <w:rsid w:val="00BC1F49"/>
    <w:rsid w:val="00BC3E66"/>
    <w:rsid w:val="00BC66CB"/>
    <w:rsid w:val="00BC6A60"/>
    <w:rsid w:val="00BC798C"/>
    <w:rsid w:val="00BC799A"/>
    <w:rsid w:val="00BD10EA"/>
    <w:rsid w:val="00BD123A"/>
    <w:rsid w:val="00BD1618"/>
    <w:rsid w:val="00BD281B"/>
    <w:rsid w:val="00BD3158"/>
    <w:rsid w:val="00BD3243"/>
    <w:rsid w:val="00BD3610"/>
    <w:rsid w:val="00BD37D3"/>
    <w:rsid w:val="00BD395B"/>
    <w:rsid w:val="00BD3EE7"/>
    <w:rsid w:val="00BD4621"/>
    <w:rsid w:val="00BD488E"/>
    <w:rsid w:val="00BD5D62"/>
    <w:rsid w:val="00BD60EB"/>
    <w:rsid w:val="00BD6682"/>
    <w:rsid w:val="00BE11B0"/>
    <w:rsid w:val="00BE1552"/>
    <w:rsid w:val="00BE31DA"/>
    <w:rsid w:val="00BE3F9E"/>
    <w:rsid w:val="00BE40E3"/>
    <w:rsid w:val="00BE591D"/>
    <w:rsid w:val="00BE69B6"/>
    <w:rsid w:val="00BE6F3D"/>
    <w:rsid w:val="00BE75AD"/>
    <w:rsid w:val="00BE7874"/>
    <w:rsid w:val="00BE7CA0"/>
    <w:rsid w:val="00BF2F5B"/>
    <w:rsid w:val="00BF34B1"/>
    <w:rsid w:val="00BF43BF"/>
    <w:rsid w:val="00BF458E"/>
    <w:rsid w:val="00BF55CD"/>
    <w:rsid w:val="00BF5C40"/>
    <w:rsid w:val="00BF67DD"/>
    <w:rsid w:val="00BF6871"/>
    <w:rsid w:val="00BF6DF5"/>
    <w:rsid w:val="00BF70F9"/>
    <w:rsid w:val="00BF7C08"/>
    <w:rsid w:val="00BF7CA3"/>
    <w:rsid w:val="00C00946"/>
    <w:rsid w:val="00C01360"/>
    <w:rsid w:val="00C01EF5"/>
    <w:rsid w:val="00C02381"/>
    <w:rsid w:val="00C0479A"/>
    <w:rsid w:val="00C05414"/>
    <w:rsid w:val="00C05DBD"/>
    <w:rsid w:val="00C06C53"/>
    <w:rsid w:val="00C107A6"/>
    <w:rsid w:val="00C10849"/>
    <w:rsid w:val="00C10869"/>
    <w:rsid w:val="00C12104"/>
    <w:rsid w:val="00C1253A"/>
    <w:rsid w:val="00C13DB3"/>
    <w:rsid w:val="00C14085"/>
    <w:rsid w:val="00C156B2"/>
    <w:rsid w:val="00C15B99"/>
    <w:rsid w:val="00C15CD0"/>
    <w:rsid w:val="00C16712"/>
    <w:rsid w:val="00C17E34"/>
    <w:rsid w:val="00C203C8"/>
    <w:rsid w:val="00C21048"/>
    <w:rsid w:val="00C223F0"/>
    <w:rsid w:val="00C24C54"/>
    <w:rsid w:val="00C25C17"/>
    <w:rsid w:val="00C269E2"/>
    <w:rsid w:val="00C26BA9"/>
    <w:rsid w:val="00C26C4B"/>
    <w:rsid w:val="00C2745D"/>
    <w:rsid w:val="00C309AD"/>
    <w:rsid w:val="00C30DF5"/>
    <w:rsid w:val="00C30E22"/>
    <w:rsid w:val="00C3105F"/>
    <w:rsid w:val="00C319B7"/>
    <w:rsid w:val="00C31FD6"/>
    <w:rsid w:val="00C32ED0"/>
    <w:rsid w:val="00C347A0"/>
    <w:rsid w:val="00C34EE8"/>
    <w:rsid w:val="00C35637"/>
    <w:rsid w:val="00C356B1"/>
    <w:rsid w:val="00C35827"/>
    <w:rsid w:val="00C36994"/>
    <w:rsid w:val="00C36EB5"/>
    <w:rsid w:val="00C37FC5"/>
    <w:rsid w:val="00C40C0E"/>
    <w:rsid w:val="00C41321"/>
    <w:rsid w:val="00C413B8"/>
    <w:rsid w:val="00C4166E"/>
    <w:rsid w:val="00C425F1"/>
    <w:rsid w:val="00C43B2B"/>
    <w:rsid w:val="00C44A7A"/>
    <w:rsid w:val="00C451C9"/>
    <w:rsid w:val="00C4557B"/>
    <w:rsid w:val="00C4588B"/>
    <w:rsid w:val="00C45ACE"/>
    <w:rsid w:val="00C460EA"/>
    <w:rsid w:val="00C46C1F"/>
    <w:rsid w:val="00C47246"/>
    <w:rsid w:val="00C476E1"/>
    <w:rsid w:val="00C477EF"/>
    <w:rsid w:val="00C50009"/>
    <w:rsid w:val="00C50822"/>
    <w:rsid w:val="00C50DBD"/>
    <w:rsid w:val="00C51FD2"/>
    <w:rsid w:val="00C523C0"/>
    <w:rsid w:val="00C526B8"/>
    <w:rsid w:val="00C5342A"/>
    <w:rsid w:val="00C5345B"/>
    <w:rsid w:val="00C53638"/>
    <w:rsid w:val="00C53679"/>
    <w:rsid w:val="00C540B6"/>
    <w:rsid w:val="00C54283"/>
    <w:rsid w:val="00C543C2"/>
    <w:rsid w:val="00C54586"/>
    <w:rsid w:val="00C553F0"/>
    <w:rsid w:val="00C5576B"/>
    <w:rsid w:val="00C55B8E"/>
    <w:rsid w:val="00C5694E"/>
    <w:rsid w:val="00C569E4"/>
    <w:rsid w:val="00C56AD0"/>
    <w:rsid w:val="00C575A8"/>
    <w:rsid w:val="00C607A1"/>
    <w:rsid w:val="00C60934"/>
    <w:rsid w:val="00C623C5"/>
    <w:rsid w:val="00C6369E"/>
    <w:rsid w:val="00C63EBE"/>
    <w:rsid w:val="00C6475F"/>
    <w:rsid w:val="00C64996"/>
    <w:rsid w:val="00C6575E"/>
    <w:rsid w:val="00C66707"/>
    <w:rsid w:val="00C668BE"/>
    <w:rsid w:val="00C66ECC"/>
    <w:rsid w:val="00C675BC"/>
    <w:rsid w:val="00C70569"/>
    <w:rsid w:val="00C707C3"/>
    <w:rsid w:val="00C71BF3"/>
    <w:rsid w:val="00C71C78"/>
    <w:rsid w:val="00C7362B"/>
    <w:rsid w:val="00C73A03"/>
    <w:rsid w:val="00C745A8"/>
    <w:rsid w:val="00C747DA"/>
    <w:rsid w:val="00C74B45"/>
    <w:rsid w:val="00C74F66"/>
    <w:rsid w:val="00C77AA4"/>
    <w:rsid w:val="00C77E0D"/>
    <w:rsid w:val="00C81D62"/>
    <w:rsid w:val="00C82A9D"/>
    <w:rsid w:val="00C83CA2"/>
    <w:rsid w:val="00C84987"/>
    <w:rsid w:val="00C84D2B"/>
    <w:rsid w:val="00C85309"/>
    <w:rsid w:val="00C86DBE"/>
    <w:rsid w:val="00C870C2"/>
    <w:rsid w:val="00C878BB"/>
    <w:rsid w:val="00C87D63"/>
    <w:rsid w:val="00C90A2C"/>
    <w:rsid w:val="00C91046"/>
    <w:rsid w:val="00C92376"/>
    <w:rsid w:val="00C936C4"/>
    <w:rsid w:val="00C941BD"/>
    <w:rsid w:val="00C948C9"/>
    <w:rsid w:val="00C9516D"/>
    <w:rsid w:val="00C95659"/>
    <w:rsid w:val="00C9735C"/>
    <w:rsid w:val="00C97FC4"/>
    <w:rsid w:val="00CA11E3"/>
    <w:rsid w:val="00CA1ECE"/>
    <w:rsid w:val="00CA21DC"/>
    <w:rsid w:val="00CA2540"/>
    <w:rsid w:val="00CA2AA2"/>
    <w:rsid w:val="00CA3082"/>
    <w:rsid w:val="00CA6FA0"/>
    <w:rsid w:val="00CA7116"/>
    <w:rsid w:val="00CA7357"/>
    <w:rsid w:val="00CB013A"/>
    <w:rsid w:val="00CB2AE8"/>
    <w:rsid w:val="00CB2BBD"/>
    <w:rsid w:val="00CB2D57"/>
    <w:rsid w:val="00CB342A"/>
    <w:rsid w:val="00CB3FAF"/>
    <w:rsid w:val="00CB481C"/>
    <w:rsid w:val="00CB4B13"/>
    <w:rsid w:val="00CB4BDB"/>
    <w:rsid w:val="00CB5017"/>
    <w:rsid w:val="00CB5295"/>
    <w:rsid w:val="00CB5F38"/>
    <w:rsid w:val="00CB671F"/>
    <w:rsid w:val="00CB6999"/>
    <w:rsid w:val="00CC054E"/>
    <w:rsid w:val="00CC05B5"/>
    <w:rsid w:val="00CC13C8"/>
    <w:rsid w:val="00CC1DE8"/>
    <w:rsid w:val="00CC3414"/>
    <w:rsid w:val="00CC4BFD"/>
    <w:rsid w:val="00CC51EE"/>
    <w:rsid w:val="00CC6E3E"/>
    <w:rsid w:val="00CC7298"/>
    <w:rsid w:val="00CC7391"/>
    <w:rsid w:val="00CC755F"/>
    <w:rsid w:val="00CC7772"/>
    <w:rsid w:val="00CC77CA"/>
    <w:rsid w:val="00CD0511"/>
    <w:rsid w:val="00CD0675"/>
    <w:rsid w:val="00CD0E30"/>
    <w:rsid w:val="00CD14C5"/>
    <w:rsid w:val="00CD1833"/>
    <w:rsid w:val="00CD2BE4"/>
    <w:rsid w:val="00CD373B"/>
    <w:rsid w:val="00CD556F"/>
    <w:rsid w:val="00CD56E2"/>
    <w:rsid w:val="00CD587B"/>
    <w:rsid w:val="00CD6451"/>
    <w:rsid w:val="00CD75BD"/>
    <w:rsid w:val="00CD7843"/>
    <w:rsid w:val="00CE086B"/>
    <w:rsid w:val="00CE09A6"/>
    <w:rsid w:val="00CE1392"/>
    <w:rsid w:val="00CE1E03"/>
    <w:rsid w:val="00CE23C2"/>
    <w:rsid w:val="00CE2727"/>
    <w:rsid w:val="00CE51B4"/>
    <w:rsid w:val="00CE5C73"/>
    <w:rsid w:val="00CE7578"/>
    <w:rsid w:val="00CF0E60"/>
    <w:rsid w:val="00CF1572"/>
    <w:rsid w:val="00CF1680"/>
    <w:rsid w:val="00CF18D9"/>
    <w:rsid w:val="00CF20A8"/>
    <w:rsid w:val="00CF253F"/>
    <w:rsid w:val="00CF3029"/>
    <w:rsid w:val="00CF4208"/>
    <w:rsid w:val="00CF431A"/>
    <w:rsid w:val="00CF5489"/>
    <w:rsid w:val="00CF611F"/>
    <w:rsid w:val="00CF6840"/>
    <w:rsid w:val="00CF6986"/>
    <w:rsid w:val="00CF6C78"/>
    <w:rsid w:val="00CF6FB9"/>
    <w:rsid w:val="00CF79FD"/>
    <w:rsid w:val="00D006EC"/>
    <w:rsid w:val="00D00775"/>
    <w:rsid w:val="00D00FAC"/>
    <w:rsid w:val="00D01164"/>
    <w:rsid w:val="00D017F2"/>
    <w:rsid w:val="00D02153"/>
    <w:rsid w:val="00D027D9"/>
    <w:rsid w:val="00D03070"/>
    <w:rsid w:val="00D03492"/>
    <w:rsid w:val="00D034DF"/>
    <w:rsid w:val="00D03934"/>
    <w:rsid w:val="00D03FC4"/>
    <w:rsid w:val="00D0474E"/>
    <w:rsid w:val="00D04867"/>
    <w:rsid w:val="00D06FC0"/>
    <w:rsid w:val="00D078E0"/>
    <w:rsid w:val="00D102D9"/>
    <w:rsid w:val="00D10707"/>
    <w:rsid w:val="00D10E23"/>
    <w:rsid w:val="00D1309F"/>
    <w:rsid w:val="00D13122"/>
    <w:rsid w:val="00D145C9"/>
    <w:rsid w:val="00D14665"/>
    <w:rsid w:val="00D14877"/>
    <w:rsid w:val="00D14908"/>
    <w:rsid w:val="00D1590E"/>
    <w:rsid w:val="00D15A63"/>
    <w:rsid w:val="00D16D64"/>
    <w:rsid w:val="00D16E18"/>
    <w:rsid w:val="00D16F52"/>
    <w:rsid w:val="00D17655"/>
    <w:rsid w:val="00D202A0"/>
    <w:rsid w:val="00D211F7"/>
    <w:rsid w:val="00D22087"/>
    <w:rsid w:val="00D2332B"/>
    <w:rsid w:val="00D23B35"/>
    <w:rsid w:val="00D2440B"/>
    <w:rsid w:val="00D24F5A"/>
    <w:rsid w:val="00D25460"/>
    <w:rsid w:val="00D2565C"/>
    <w:rsid w:val="00D25845"/>
    <w:rsid w:val="00D278F5"/>
    <w:rsid w:val="00D27AF0"/>
    <w:rsid w:val="00D30A30"/>
    <w:rsid w:val="00D30B78"/>
    <w:rsid w:val="00D31FDE"/>
    <w:rsid w:val="00D320F8"/>
    <w:rsid w:val="00D330D7"/>
    <w:rsid w:val="00D3310A"/>
    <w:rsid w:val="00D33969"/>
    <w:rsid w:val="00D34FA7"/>
    <w:rsid w:val="00D35824"/>
    <w:rsid w:val="00D35924"/>
    <w:rsid w:val="00D359F5"/>
    <w:rsid w:val="00D35A1E"/>
    <w:rsid w:val="00D35CE5"/>
    <w:rsid w:val="00D363E0"/>
    <w:rsid w:val="00D363F5"/>
    <w:rsid w:val="00D36853"/>
    <w:rsid w:val="00D376FE"/>
    <w:rsid w:val="00D37CB0"/>
    <w:rsid w:val="00D37F51"/>
    <w:rsid w:val="00D402C9"/>
    <w:rsid w:val="00D40332"/>
    <w:rsid w:val="00D404E1"/>
    <w:rsid w:val="00D40730"/>
    <w:rsid w:val="00D41349"/>
    <w:rsid w:val="00D41D4B"/>
    <w:rsid w:val="00D43DA6"/>
    <w:rsid w:val="00D43FA3"/>
    <w:rsid w:val="00D4462A"/>
    <w:rsid w:val="00D44678"/>
    <w:rsid w:val="00D45450"/>
    <w:rsid w:val="00D455E2"/>
    <w:rsid w:val="00D45AD8"/>
    <w:rsid w:val="00D45E7D"/>
    <w:rsid w:val="00D45F67"/>
    <w:rsid w:val="00D50F14"/>
    <w:rsid w:val="00D511B7"/>
    <w:rsid w:val="00D51467"/>
    <w:rsid w:val="00D51635"/>
    <w:rsid w:val="00D516C5"/>
    <w:rsid w:val="00D52045"/>
    <w:rsid w:val="00D52335"/>
    <w:rsid w:val="00D52836"/>
    <w:rsid w:val="00D528F1"/>
    <w:rsid w:val="00D52DFE"/>
    <w:rsid w:val="00D55040"/>
    <w:rsid w:val="00D55128"/>
    <w:rsid w:val="00D55954"/>
    <w:rsid w:val="00D55C1D"/>
    <w:rsid w:val="00D577B1"/>
    <w:rsid w:val="00D60355"/>
    <w:rsid w:val="00D626D8"/>
    <w:rsid w:val="00D62C6D"/>
    <w:rsid w:val="00D633AC"/>
    <w:rsid w:val="00D64621"/>
    <w:rsid w:val="00D6581B"/>
    <w:rsid w:val="00D65950"/>
    <w:rsid w:val="00D66048"/>
    <w:rsid w:val="00D66F97"/>
    <w:rsid w:val="00D70711"/>
    <w:rsid w:val="00D707DB"/>
    <w:rsid w:val="00D7281E"/>
    <w:rsid w:val="00D72EDA"/>
    <w:rsid w:val="00D74339"/>
    <w:rsid w:val="00D743DE"/>
    <w:rsid w:val="00D7530A"/>
    <w:rsid w:val="00D75B87"/>
    <w:rsid w:val="00D75C90"/>
    <w:rsid w:val="00D77AA9"/>
    <w:rsid w:val="00D77C7A"/>
    <w:rsid w:val="00D801B5"/>
    <w:rsid w:val="00D8118B"/>
    <w:rsid w:val="00D8174F"/>
    <w:rsid w:val="00D81D1E"/>
    <w:rsid w:val="00D829E5"/>
    <w:rsid w:val="00D82AEC"/>
    <w:rsid w:val="00D83306"/>
    <w:rsid w:val="00D83D08"/>
    <w:rsid w:val="00D8468F"/>
    <w:rsid w:val="00D858A4"/>
    <w:rsid w:val="00D86112"/>
    <w:rsid w:val="00D86446"/>
    <w:rsid w:val="00D8668D"/>
    <w:rsid w:val="00D86707"/>
    <w:rsid w:val="00D86E02"/>
    <w:rsid w:val="00D87218"/>
    <w:rsid w:val="00D87C78"/>
    <w:rsid w:val="00D90558"/>
    <w:rsid w:val="00D90E4C"/>
    <w:rsid w:val="00D92F86"/>
    <w:rsid w:val="00D93E5C"/>
    <w:rsid w:val="00D94633"/>
    <w:rsid w:val="00D949E8"/>
    <w:rsid w:val="00D94D51"/>
    <w:rsid w:val="00D951C9"/>
    <w:rsid w:val="00D95813"/>
    <w:rsid w:val="00D95CD2"/>
    <w:rsid w:val="00D9625A"/>
    <w:rsid w:val="00D96E4E"/>
    <w:rsid w:val="00D96E9B"/>
    <w:rsid w:val="00D96F11"/>
    <w:rsid w:val="00DA08C0"/>
    <w:rsid w:val="00DA0BCE"/>
    <w:rsid w:val="00DA1830"/>
    <w:rsid w:val="00DA2F33"/>
    <w:rsid w:val="00DA31E1"/>
    <w:rsid w:val="00DA32ED"/>
    <w:rsid w:val="00DA4704"/>
    <w:rsid w:val="00DA5572"/>
    <w:rsid w:val="00DA6061"/>
    <w:rsid w:val="00DA6378"/>
    <w:rsid w:val="00DA7DF8"/>
    <w:rsid w:val="00DB0AB5"/>
    <w:rsid w:val="00DB0E01"/>
    <w:rsid w:val="00DB1878"/>
    <w:rsid w:val="00DB2747"/>
    <w:rsid w:val="00DB3300"/>
    <w:rsid w:val="00DB3590"/>
    <w:rsid w:val="00DB366F"/>
    <w:rsid w:val="00DB5318"/>
    <w:rsid w:val="00DB548A"/>
    <w:rsid w:val="00DB63AD"/>
    <w:rsid w:val="00DB674A"/>
    <w:rsid w:val="00DB6997"/>
    <w:rsid w:val="00DB7314"/>
    <w:rsid w:val="00DB77EB"/>
    <w:rsid w:val="00DB7F89"/>
    <w:rsid w:val="00DC01C6"/>
    <w:rsid w:val="00DC0210"/>
    <w:rsid w:val="00DC0280"/>
    <w:rsid w:val="00DC0E06"/>
    <w:rsid w:val="00DC11D0"/>
    <w:rsid w:val="00DC135F"/>
    <w:rsid w:val="00DC19AE"/>
    <w:rsid w:val="00DC1B5F"/>
    <w:rsid w:val="00DC2362"/>
    <w:rsid w:val="00DC2AEA"/>
    <w:rsid w:val="00DC350D"/>
    <w:rsid w:val="00DC3B24"/>
    <w:rsid w:val="00DC441E"/>
    <w:rsid w:val="00DC55CF"/>
    <w:rsid w:val="00DC5727"/>
    <w:rsid w:val="00DC5929"/>
    <w:rsid w:val="00DC5B5F"/>
    <w:rsid w:val="00DC7220"/>
    <w:rsid w:val="00DC7A7A"/>
    <w:rsid w:val="00DD2412"/>
    <w:rsid w:val="00DD294E"/>
    <w:rsid w:val="00DD33F1"/>
    <w:rsid w:val="00DD3ABC"/>
    <w:rsid w:val="00DD4540"/>
    <w:rsid w:val="00DD78BE"/>
    <w:rsid w:val="00DE0CF7"/>
    <w:rsid w:val="00DE21AA"/>
    <w:rsid w:val="00DE24FB"/>
    <w:rsid w:val="00DE2BDE"/>
    <w:rsid w:val="00DE34F1"/>
    <w:rsid w:val="00DE3923"/>
    <w:rsid w:val="00DE4268"/>
    <w:rsid w:val="00DE44D2"/>
    <w:rsid w:val="00DE45E0"/>
    <w:rsid w:val="00DE480E"/>
    <w:rsid w:val="00DE5538"/>
    <w:rsid w:val="00DE77CE"/>
    <w:rsid w:val="00DE7FA1"/>
    <w:rsid w:val="00DF0BD3"/>
    <w:rsid w:val="00DF157A"/>
    <w:rsid w:val="00DF1C0F"/>
    <w:rsid w:val="00DF1F95"/>
    <w:rsid w:val="00DF25AA"/>
    <w:rsid w:val="00DF2D59"/>
    <w:rsid w:val="00DF3A2E"/>
    <w:rsid w:val="00DF44A3"/>
    <w:rsid w:val="00DF4CDB"/>
    <w:rsid w:val="00DF5B7B"/>
    <w:rsid w:val="00DF5E5D"/>
    <w:rsid w:val="00DF78E4"/>
    <w:rsid w:val="00E00377"/>
    <w:rsid w:val="00E00508"/>
    <w:rsid w:val="00E006C8"/>
    <w:rsid w:val="00E016D9"/>
    <w:rsid w:val="00E02FE1"/>
    <w:rsid w:val="00E03029"/>
    <w:rsid w:val="00E0373A"/>
    <w:rsid w:val="00E04363"/>
    <w:rsid w:val="00E04E2B"/>
    <w:rsid w:val="00E050CF"/>
    <w:rsid w:val="00E05400"/>
    <w:rsid w:val="00E06296"/>
    <w:rsid w:val="00E06888"/>
    <w:rsid w:val="00E06BCF"/>
    <w:rsid w:val="00E06CD1"/>
    <w:rsid w:val="00E114F2"/>
    <w:rsid w:val="00E124AA"/>
    <w:rsid w:val="00E13035"/>
    <w:rsid w:val="00E13F26"/>
    <w:rsid w:val="00E14006"/>
    <w:rsid w:val="00E152AE"/>
    <w:rsid w:val="00E158BC"/>
    <w:rsid w:val="00E1639D"/>
    <w:rsid w:val="00E1677E"/>
    <w:rsid w:val="00E1680E"/>
    <w:rsid w:val="00E16A38"/>
    <w:rsid w:val="00E16E81"/>
    <w:rsid w:val="00E17277"/>
    <w:rsid w:val="00E173FD"/>
    <w:rsid w:val="00E177F1"/>
    <w:rsid w:val="00E179D2"/>
    <w:rsid w:val="00E17C37"/>
    <w:rsid w:val="00E20DA0"/>
    <w:rsid w:val="00E210DE"/>
    <w:rsid w:val="00E21673"/>
    <w:rsid w:val="00E244C8"/>
    <w:rsid w:val="00E2569B"/>
    <w:rsid w:val="00E259C9"/>
    <w:rsid w:val="00E274E8"/>
    <w:rsid w:val="00E275A9"/>
    <w:rsid w:val="00E276E4"/>
    <w:rsid w:val="00E30EC8"/>
    <w:rsid w:val="00E30F8F"/>
    <w:rsid w:val="00E315F9"/>
    <w:rsid w:val="00E31944"/>
    <w:rsid w:val="00E3290A"/>
    <w:rsid w:val="00E32EED"/>
    <w:rsid w:val="00E32F03"/>
    <w:rsid w:val="00E348C4"/>
    <w:rsid w:val="00E352C0"/>
    <w:rsid w:val="00E35D36"/>
    <w:rsid w:val="00E36638"/>
    <w:rsid w:val="00E36794"/>
    <w:rsid w:val="00E369B6"/>
    <w:rsid w:val="00E36D20"/>
    <w:rsid w:val="00E37CDD"/>
    <w:rsid w:val="00E37E98"/>
    <w:rsid w:val="00E40128"/>
    <w:rsid w:val="00E40286"/>
    <w:rsid w:val="00E403BE"/>
    <w:rsid w:val="00E4042F"/>
    <w:rsid w:val="00E40781"/>
    <w:rsid w:val="00E42090"/>
    <w:rsid w:val="00E429E2"/>
    <w:rsid w:val="00E44DD6"/>
    <w:rsid w:val="00E45257"/>
    <w:rsid w:val="00E459ED"/>
    <w:rsid w:val="00E465FA"/>
    <w:rsid w:val="00E46AFE"/>
    <w:rsid w:val="00E46FFC"/>
    <w:rsid w:val="00E4712D"/>
    <w:rsid w:val="00E47DF9"/>
    <w:rsid w:val="00E50465"/>
    <w:rsid w:val="00E5106D"/>
    <w:rsid w:val="00E521EE"/>
    <w:rsid w:val="00E53799"/>
    <w:rsid w:val="00E53C0C"/>
    <w:rsid w:val="00E53D86"/>
    <w:rsid w:val="00E53EFB"/>
    <w:rsid w:val="00E548E3"/>
    <w:rsid w:val="00E5565C"/>
    <w:rsid w:val="00E55DE0"/>
    <w:rsid w:val="00E55E36"/>
    <w:rsid w:val="00E56C5E"/>
    <w:rsid w:val="00E5733B"/>
    <w:rsid w:val="00E576C0"/>
    <w:rsid w:val="00E60306"/>
    <w:rsid w:val="00E614A6"/>
    <w:rsid w:val="00E61830"/>
    <w:rsid w:val="00E62306"/>
    <w:rsid w:val="00E62506"/>
    <w:rsid w:val="00E626D7"/>
    <w:rsid w:val="00E62C60"/>
    <w:rsid w:val="00E63106"/>
    <w:rsid w:val="00E63DFF"/>
    <w:rsid w:val="00E64AAD"/>
    <w:rsid w:val="00E650C4"/>
    <w:rsid w:val="00E6559A"/>
    <w:rsid w:val="00E65DB3"/>
    <w:rsid w:val="00E672D3"/>
    <w:rsid w:val="00E6751B"/>
    <w:rsid w:val="00E7135C"/>
    <w:rsid w:val="00E716DD"/>
    <w:rsid w:val="00E724EC"/>
    <w:rsid w:val="00E72C83"/>
    <w:rsid w:val="00E72CF5"/>
    <w:rsid w:val="00E73073"/>
    <w:rsid w:val="00E7333F"/>
    <w:rsid w:val="00E7350F"/>
    <w:rsid w:val="00E743A2"/>
    <w:rsid w:val="00E74A68"/>
    <w:rsid w:val="00E74DFB"/>
    <w:rsid w:val="00E75108"/>
    <w:rsid w:val="00E75769"/>
    <w:rsid w:val="00E75B5F"/>
    <w:rsid w:val="00E75E72"/>
    <w:rsid w:val="00E76513"/>
    <w:rsid w:val="00E76787"/>
    <w:rsid w:val="00E767C7"/>
    <w:rsid w:val="00E767CA"/>
    <w:rsid w:val="00E80504"/>
    <w:rsid w:val="00E809FE"/>
    <w:rsid w:val="00E80AB9"/>
    <w:rsid w:val="00E814F7"/>
    <w:rsid w:val="00E81885"/>
    <w:rsid w:val="00E81C67"/>
    <w:rsid w:val="00E820B6"/>
    <w:rsid w:val="00E8231B"/>
    <w:rsid w:val="00E828E1"/>
    <w:rsid w:val="00E82971"/>
    <w:rsid w:val="00E83624"/>
    <w:rsid w:val="00E83643"/>
    <w:rsid w:val="00E83671"/>
    <w:rsid w:val="00E86DA6"/>
    <w:rsid w:val="00E87D44"/>
    <w:rsid w:val="00E90025"/>
    <w:rsid w:val="00E914C5"/>
    <w:rsid w:val="00E92745"/>
    <w:rsid w:val="00E92924"/>
    <w:rsid w:val="00E931BD"/>
    <w:rsid w:val="00E94079"/>
    <w:rsid w:val="00E949B7"/>
    <w:rsid w:val="00E957FE"/>
    <w:rsid w:val="00E96383"/>
    <w:rsid w:val="00E96C19"/>
    <w:rsid w:val="00EA0374"/>
    <w:rsid w:val="00EA0581"/>
    <w:rsid w:val="00EA0748"/>
    <w:rsid w:val="00EA1294"/>
    <w:rsid w:val="00EA2E0A"/>
    <w:rsid w:val="00EA3F1D"/>
    <w:rsid w:val="00EA46E1"/>
    <w:rsid w:val="00EA4F1F"/>
    <w:rsid w:val="00EA763A"/>
    <w:rsid w:val="00EB01C6"/>
    <w:rsid w:val="00EB0FEF"/>
    <w:rsid w:val="00EB1607"/>
    <w:rsid w:val="00EB1CFE"/>
    <w:rsid w:val="00EB3537"/>
    <w:rsid w:val="00EB4132"/>
    <w:rsid w:val="00EB4210"/>
    <w:rsid w:val="00EB4B83"/>
    <w:rsid w:val="00EB520A"/>
    <w:rsid w:val="00EB52E5"/>
    <w:rsid w:val="00EB7057"/>
    <w:rsid w:val="00EB7253"/>
    <w:rsid w:val="00EC097E"/>
    <w:rsid w:val="00EC0B55"/>
    <w:rsid w:val="00EC15AE"/>
    <w:rsid w:val="00EC1CEC"/>
    <w:rsid w:val="00EC1E79"/>
    <w:rsid w:val="00EC3008"/>
    <w:rsid w:val="00EC4937"/>
    <w:rsid w:val="00EC5481"/>
    <w:rsid w:val="00EC55B4"/>
    <w:rsid w:val="00EC58F6"/>
    <w:rsid w:val="00EC6490"/>
    <w:rsid w:val="00EC6DBD"/>
    <w:rsid w:val="00EC74F3"/>
    <w:rsid w:val="00EC7758"/>
    <w:rsid w:val="00EC78AC"/>
    <w:rsid w:val="00EC7FF8"/>
    <w:rsid w:val="00ED00EB"/>
    <w:rsid w:val="00ED08DD"/>
    <w:rsid w:val="00ED0C7C"/>
    <w:rsid w:val="00ED14F1"/>
    <w:rsid w:val="00ED2AFD"/>
    <w:rsid w:val="00ED2F65"/>
    <w:rsid w:val="00ED44C1"/>
    <w:rsid w:val="00ED4603"/>
    <w:rsid w:val="00ED4F2D"/>
    <w:rsid w:val="00ED5270"/>
    <w:rsid w:val="00ED5EDB"/>
    <w:rsid w:val="00ED62B4"/>
    <w:rsid w:val="00ED64AF"/>
    <w:rsid w:val="00EE0589"/>
    <w:rsid w:val="00EE0972"/>
    <w:rsid w:val="00EE1E82"/>
    <w:rsid w:val="00EE2214"/>
    <w:rsid w:val="00EE2309"/>
    <w:rsid w:val="00EE255E"/>
    <w:rsid w:val="00EE2E45"/>
    <w:rsid w:val="00EE46A4"/>
    <w:rsid w:val="00EE4884"/>
    <w:rsid w:val="00EE4A65"/>
    <w:rsid w:val="00EE5CA9"/>
    <w:rsid w:val="00EE6B49"/>
    <w:rsid w:val="00EE794B"/>
    <w:rsid w:val="00EE7D49"/>
    <w:rsid w:val="00EF0D89"/>
    <w:rsid w:val="00EF0EC8"/>
    <w:rsid w:val="00EF1B0E"/>
    <w:rsid w:val="00EF297F"/>
    <w:rsid w:val="00EF3CE7"/>
    <w:rsid w:val="00EF4083"/>
    <w:rsid w:val="00EF439A"/>
    <w:rsid w:val="00EF45E7"/>
    <w:rsid w:val="00EF6465"/>
    <w:rsid w:val="00EF7426"/>
    <w:rsid w:val="00F00EFC"/>
    <w:rsid w:val="00F01DF5"/>
    <w:rsid w:val="00F03B32"/>
    <w:rsid w:val="00F043B4"/>
    <w:rsid w:val="00F04F8C"/>
    <w:rsid w:val="00F05788"/>
    <w:rsid w:val="00F07155"/>
    <w:rsid w:val="00F071B3"/>
    <w:rsid w:val="00F10496"/>
    <w:rsid w:val="00F1087B"/>
    <w:rsid w:val="00F133E8"/>
    <w:rsid w:val="00F13A02"/>
    <w:rsid w:val="00F144DB"/>
    <w:rsid w:val="00F15BFE"/>
    <w:rsid w:val="00F1632E"/>
    <w:rsid w:val="00F16B8F"/>
    <w:rsid w:val="00F16E24"/>
    <w:rsid w:val="00F16E39"/>
    <w:rsid w:val="00F21243"/>
    <w:rsid w:val="00F22497"/>
    <w:rsid w:val="00F2279E"/>
    <w:rsid w:val="00F22AC5"/>
    <w:rsid w:val="00F23136"/>
    <w:rsid w:val="00F233C5"/>
    <w:rsid w:val="00F23D93"/>
    <w:rsid w:val="00F27445"/>
    <w:rsid w:val="00F276E8"/>
    <w:rsid w:val="00F27ADC"/>
    <w:rsid w:val="00F27B02"/>
    <w:rsid w:val="00F30A03"/>
    <w:rsid w:val="00F30EC1"/>
    <w:rsid w:val="00F31EDA"/>
    <w:rsid w:val="00F32535"/>
    <w:rsid w:val="00F3255A"/>
    <w:rsid w:val="00F3270A"/>
    <w:rsid w:val="00F32C56"/>
    <w:rsid w:val="00F335D7"/>
    <w:rsid w:val="00F34654"/>
    <w:rsid w:val="00F353BA"/>
    <w:rsid w:val="00F358EF"/>
    <w:rsid w:val="00F35DA7"/>
    <w:rsid w:val="00F36ABB"/>
    <w:rsid w:val="00F37580"/>
    <w:rsid w:val="00F37823"/>
    <w:rsid w:val="00F37B29"/>
    <w:rsid w:val="00F37CDD"/>
    <w:rsid w:val="00F400A8"/>
    <w:rsid w:val="00F40342"/>
    <w:rsid w:val="00F40A20"/>
    <w:rsid w:val="00F40B97"/>
    <w:rsid w:val="00F40D2B"/>
    <w:rsid w:val="00F40E60"/>
    <w:rsid w:val="00F410F5"/>
    <w:rsid w:val="00F416EC"/>
    <w:rsid w:val="00F44A36"/>
    <w:rsid w:val="00F4591F"/>
    <w:rsid w:val="00F45E07"/>
    <w:rsid w:val="00F46239"/>
    <w:rsid w:val="00F46D00"/>
    <w:rsid w:val="00F47090"/>
    <w:rsid w:val="00F50E7E"/>
    <w:rsid w:val="00F51014"/>
    <w:rsid w:val="00F51798"/>
    <w:rsid w:val="00F51EC2"/>
    <w:rsid w:val="00F533ED"/>
    <w:rsid w:val="00F55611"/>
    <w:rsid w:val="00F561C1"/>
    <w:rsid w:val="00F56275"/>
    <w:rsid w:val="00F56536"/>
    <w:rsid w:val="00F569BD"/>
    <w:rsid w:val="00F56F99"/>
    <w:rsid w:val="00F57DA7"/>
    <w:rsid w:val="00F6111F"/>
    <w:rsid w:val="00F61763"/>
    <w:rsid w:val="00F64AA2"/>
    <w:rsid w:val="00F64C06"/>
    <w:rsid w:val="00F64DE5"/>
    <w:rsid w:val="00F65966"/>
    <w:rsid w:val="00F66920"/>
    <w:rsid w:val="00F66ED1"/>
    <w:rsid w:val="00F671C0"/>
    <w:rsid w:val="00F679A1"/>
    <w:rsid w:val="00F67B26"/>
    <w:rsid w:val="00F702EF"/>
    <w:rsid w:val="00F70EE7"/>
    <w:rsid w:val="00F717F9"/>
    <w:rsid w:val="00F71835"/>
    <w:rsid w:val="00F71A41"/>
    <w:rsid w:val="00F71C49"/>
    <w:rsid w:val="00F72092"/>
    <w:rsid w:val="00F7230C"/>
    <w:rsid w:val="00F72B2D"/>
    <w:rsid w:val="00F72C96"/>
    <w:rsid w:val="00F7390F"/>
    <w:rsid w:val="00F73F10"/>
    <w:rsid w:val="00F74454"/>
    <w:rsid w:val="00F75F2D"/>
    <w:rsid w:val="00F75F9D"/>
    <w:rsid w:val="00F76372"/>
    <w:rsid w:val="00F763D4"/>
    <w:rsid w:val="00F76681"/>
    <w:rsid w:val="00F8028B"/>
    <w:rsid w:val="00F806D1"/>
    <w:rsid w:val="00F80851"/>
    <w:rsid w:val="00F81AA0"/>
    <w:rsid w:val="00F8246E"/>
    <w:rsid w:val="00F83A69"/>
    <w:rsid w:val="00F83E33"/>
    <w:rsid w:val="00F841B5"/>
    <w:rsid w:val="00F84BAD"/>
    <w:rsid w:val="00F85013"/>
    <w:rsid w:val="00F86667"/>
    <w:rsid w:val="00F86F87"/>
    <w:rsid w:val="00F87209"/>
    <w:rsid w:val="00F87245"/>
    <w:rsid w:val="00F87512"/>
    <w:rsid w:val="00F90BE1"/>
    <w:rsid w:val="00F90C39"/>
    <w:rsid w:val="00F921FF"/>
    <w:rsid w:val="00F927A9"/>
    <w:rsid w:val="00F92FAF"/>
    <w:rsid w:val="00F93F29"/>
    <w:rsid w:val="00F93F54"/>
    <w:rsid w:val="00F94217"/>
    <w:rsid w:val="00F9438C"/>
    <w:rsid w:val="00F9697D"/>
    <w:rsid w:val="00F974FE"/>
    <w:rsid w:val="00F97B88"/>
    <w:rsid w:val="00FA03F8"/>
    <w:rsid w:val="00FA1790"/>
    <w:rsid w:val="00FA266E"/>
    <w:rsid w:val="00FA33A7"/>
    <w:rsid w:val="00FA491B"/>
    <w:rsid w:val="00FA528F"/>
    <w:rsid w:val="00FA584B"/>
    <w:rsid w:val="00FA6004"/>
    <w:rsid w:val="00FA63C7"/>
    <w:rsid w:val="00FA7CF7"/>
    <w:rsid w:val="00FB14F2"/>
    <w:rsid w:val="00FB1CC5"/>
    <w:rsid w:val="00FB1D0A"/>
    <w:rsid w:val="00FB416A"/>
    <w:rsid w:val="00FB4B81"/>
    <w:rsid w:val="00FB5E0D"/>
    <w:rsid w:val="00FB623D"/>
    <w:rsid w:val="00FB6DED"/>
    <w:rsid w:val="00FC1786"/>
    <w:rsid w:val="00FC1B95"/>
    <w:rsid w:val="00FC2486"/>
    <w:rsid w:val="00FC3F00"/>
    <w:rsid w:val="00FC469A"/>
    <w:rsid w:val="00FC4F0F"/>
    <w:rsid w:val="00FC5191"/>
    <w:rsid w:val="00FC52F5"/>
    <w:rsid w:val="00FC58D7"/>
    <w:rsid w:val="00FC667C"/>
    <w:rsid w:val="00FC66C6"/>
    <w:rsid w:val="00FC7757"/>
    <w:rsid w:val="00FD0132"/>
    <w:rsid w:val="00FD0257"/>
    <w:rsid w:val="00FD02CD"/>
    <w:rsid w:val="00FD04CD"/>
    <w:rsid w:val="00FD08A6"/>
    <w:rsid w:val="00FD12C3"/>
    <w:rsid w:val="00FD14A6"/>
    <w:rsid w:val="00FD1632"/>
    <w:rsid w:val="00FD16A9"/>
    <w:rsid w:val="00FD195C"/>
    <w:rsid w:val="00FD21D2"/>
    <w:rsid w:val="00FD3512"/>
    <w:rsid w:val="00FD3C7A"/>
    <w:rsid w:val="00FD3DC6"/>
    <w:rsid w:val="00FD51AD"/>
    <w:rsid w:val="00FD66AF"/>
    <w:rsid w:val="00FD78E9"/>
    <w:rsid w:val="00FE0A81"/>
    <w:rsid w:val="00FE11F1"/>
    <w:rsid w:val="00FE18B9"/>
    <w:rsid w:val="00FE1E9F"/>
    <w:rsid w:val="00FE20D0"/>
    <w:rsid w:val="00FE2134"/>
    <w:rsid w:val="00FE44BA"/>
    <w:rsid w:val="00FE45CA"/>
    <w:rsid w:val="00FE4844"/>
    <w:rsid w:val="00FE5550"/>
    <w:rsid w:val="00FE60E1"/>
    <w:rsid w:val="00FE6722"/>
    <w:rsid w:val="00FF1BEB"/>
    <w:rsid w:val="00FF252D"/>
    <w:rsid w:val="00FF3620"/>
    <w:rsid w:val="00FF5574"/>
    <w:rsid w:val="00FF603A"/>
    <w:rsid w:val="00FF6509"/>
    <w:rsid w:val="00FF6686"/>
    <w:rsid w:val="00FF6856"/>
    <w:rsid w:val="00F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,"/>
  <w14:docId w14:val="7720AD4D"/>
  <w15:docId w15:val="{E7D78380-E5E9-4BFE-9506-B5FB9B6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11B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/>
      <w:numPr>
        <w:ilvl w:val="1"/>
        <w:numId w:val="3"/>
      </w:numPr>
      <w:tabs>
        <w:tab w:val="left" w:pos="993"/>
      </w:tabs>
      <w:spacing w:before="240" w:after="60"/>
      <w:ind w:hanging="79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/>
      <w:pBdr>
        <w:bottom w:val="single" w:sz="4" w:space="1" w:color="auto"/>
      </w:pBdr>
      <w:tabs>
        <w:tab w:val="left" w:pos="540"/>
        <w:tab w:val="left" w:pos="1620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customStyle="1" w:styleId="apple-converted-space">
    <w:name w:val="apple-converted-space"/>
    <w:basedOn w:val="DefaultParagraphFont"/>
    <w:rsid w:val="00CB481C"/>
  </w:style>
  <w:style w:type="character" w:styleId="HTMLTypewriter">
    <w:name w:val="HTML Typewriter"/>
    <w:basedOn w:val="DefaultParagraphFont"/>
    <w:uiPriority w:val="99"/>
    <w:semiHidden/>
    <w:unhideWhenUsed/>
    <w:rsid w:val="00CB48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E494D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DF3A2E"/>
    <w:rPr>
      <w:rFonts w:ascii="Verdana" w:hAnsi="Verdana" w:cs="Arial"/>
      <w:b/>
      <w:bCs/>
      <w:color w:val="555555"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1" ma:contentTypeDescription="Create a new document." ma:contentTypeScope="" ma:versionID="eccec9ab698a1335073c0439fa1400b1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targetNamespace="http://schemas.microsoft.com/office/2006/metadata/properties" ma:root="true" ma:fieldsID="aaae72f1ee77cefaf03c2b739980ebe3" ns2:_="" ns3:_="" ns4:_="">
    <xsd:import namespace="128482ec-0431-40d5-ab26-89ea2a4f3ccd"/>
    <xsd:import namespace="60eb0cf4-ae2a-4762-800a-cb593b869ec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Props1.xml><?xml version="1.0" encoding="utf-8"?>
<ds:datastoreItem xmlns:ds="http://schemas.openxmlformats.org/officeDocument/2006/customXml" ds:itemID="{C8B21946-C3A5-4272-858C-BBB92E63CF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A6D093-0423-9D4E-9197-27F5E96BA6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2A06E6-7C2C-4F8B-97D7-AE50E187C5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7B4201-9326-4899-8794-3A7B5800F77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C:\DATA\2010_2011\Prog1\LABO\Opgave2.dotx</Template>
  <TotalTime>42430</TotalTime>
  <Pages>7</Pages>
  <Words>1069</Words>
  <Characters>6098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</vt:lpstr>
      <vt:lpstr>Labo</vt:lpstr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creator>Marleen.De.Wandel</dc:creator>
  <cp:lastModifiedBy>De Pauw Ivo</cp:lastModifiedBy>
  <cp:revision>1166</cp:revision>
  <cp:lastPrinted>2019-10-15T18:53:00Z</cp:lastPrinted>
  <dcterms:created xsi:type="dcterms:W3CDTF">2016-06-15T12:08:00Z</dcterms:created>
  <dcterms:modified xsi:type="dcterms:W3CDTF">2021-10-02T18:57:00Z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